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47070" w:themeColor="background2" w:themeShade="7F"/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Разметочный стол"/>
      </w:tblPr>
      <w:tblGrid>
        <w:gridCol w:w="2410"/>
        <w:gridCol w:w="4253"/>
        <w:gridCol w:w="2363"/>
      </w:tblGrid>
      <w:tr w:rsidR="0023048E" w:rsidRPr="004D08DF" w:rsidTr="00AA052F">
        <w:tc>
          <w:tcPr>
            <w:tcW w:w="2410" w:type="dxa"/>
          </w:tcPr>
          <w:p w:rsidR="0023048E" w:rsidRPr="004D08DF" w:rsidRDefault="0023048E" w:rsidP="00210A36">
            <w:pPr>
              <w:pStyle w:val="a8"/>
              <w:rPr>
                <w:noProof/>
                <w:sz w:val="72"/>
                <w:szCs w:val="72"/>
                <w:lang w:val="en-US"/>
              </w:rPr>
            </w:pPr>
          </w:p>
        </w:tc>
        <w:tc>
          <w:tcPr>
            <w:tcW w:w="4253" w:type="dxa"/>
            <w:tcBorders>
              <w:bottom w:val="single" w:sz="48" w:space="0" w:color="CDEDDA" w:themeColor="accent4"/>
            </w:tcBorders>
          </w:tcPr>
          <w:p w:rsidR="0023048E" w:rsidRPr="004D08DF" w:rsidRDefault="007634CD" w:rsidP="007634CD">
            <w:pPr>
              <w:pStyle w:val="a8"/>
              <w:rPr>
                <w:noProof/>
                <w:sz w:val="72"/>
                <w:szCs w:val="72"/>
                <w:lang w:val="en-US"/>
              </w:rPr>
            </w:pPr>
            <w:r w:rsidRPr="004D08DF">
              <w:rPr>
                <w:noProof/>
                <w:sz w:val="72"/>
                <w:szCs w:val="72"/>
                <w:lang w:val="en-US"/>
              </w:rPr>
              <w:t>Toni Peperoni</w:t>
            </w:r>
          </w:p>
        </w:tc>
        <w:tc>
          <w:tcPr>
            <w:tcW w:w="2363" w:type="dxa"/>
          </w:tcPr>
          <w:p w:rsidR="0023048E" w:rsidRPr="004D08DF" w:rsidRDefault="0023048E" w:rsidP="00210A36">
            <w:pPr>
              <w:pStyle w:val="a8"/>
              <w:rPr>
                <w:noProof/>
                <w:sz w:val="72"/>
                <w:szCs w:val="72"/>
                <w:lang w:val="en-US"/>
              </w:rPr>
            </w:pPr>
          </w:p>
        </w:tc>
      </w:tr>
      <w:tr w:rsidR="00210A36" w:rsidRPr="004D08DF" w:rsidTr="000204E7">
        <w:trPr>
          <w:trHeight w:val="2551"/>
        </w:trPr>
        <w:tc>
          <w:tcPr>
            <w:tcW w:w="9026" w:type="dxa"/>
            <w:gridSpan w:val="3"/>
          </w:tcPr>
          <w:p w:rsidR="00442466" w:rsidRPr="004D08DF" w:rsidRDefault="00442466" w:rsidP="00442466">
            <w:pPr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73547C" wp14:editId="797CCF5E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102236</wp:posOffset>
                      </wp:positionV>
                      <wp:extent cx="3267207" cy="533128"/>
                      <wp:effectExtent l="0" t="0" r="0" b="0"/>
                      <wp:wrapNone/>
                      <wp:docPr id="11" name="Текстовое поле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369045">
                                <a:off x="0" y="0"/>
                                <a:ext cx="3267207" cy="5331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2466" w:rsidRPr="00442466" w:rsidRDefault="00442466" w:rsidP="00442466">
                                  <w:pPr>
                                    <w:pStyle w:val="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Pizza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35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209" o:spid="_x0000_s1026" type="#_x0000_t202" style="position:absolute;left:0;text-align:left;margin-left:97.1pt;margin-top:8.05pt;width:257.25pt;height:42pt;rotation:-25226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" filled="f" stroked="f">
                      <v:textbox>
                        <w:txbxContent>
                          <w:p w:rsidR="00442466" w:rsidRPr="00442466" w:rsidRDefault="00442466" w:rsidP="00442466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Pizza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0A36" w:rsidRPr="004D08DF" w:rsidRDefault="001A6806" w:rsidP="00442466">
            <w:pPr>
              <w:tabs>
                <w:tab w:val="left" w:pos="3195"/>
              </w:tabs>
              <w:jc w:val="both"/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42C3D70" wp14:editId="703DC7ED">
                      <wp:simplePos x="0" y="0"/>
                      <wp:positionH relativeFrom="margin">
                        <wp:posOffset>3638550</wp:posOffset>
                      </wp:positionH>
                      <wp:positionV relativeFrom="paragraph">
                        <wp:posOffset>270510</wp:posOffset>
                      </wp:positionV>
                      <wp:extent cx="2138841" cy="747014"/>
                      <wp:effectExtent l="0" t="0" r="0" b="0"/>
                      <wp:wrapNone/>
                      <wp:docPr id="90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120/230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C3D70" id="Текстовое поле 63" o:spid="_x0000_s1027" type="#_x0000_t202" style="position:absolute;left:0;text-align:left;margin-left:286.5pt;margin-top:21.3pt;width:168.4pt;height:58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120/230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F3531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D2BD1ED" wp14:editId="65212A4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212090</wp:posOffset>
                      </wp:positionV>
                      <wp:extent cx="2533650" cy="375154"/>
                      <wp:effectExtent l="0" t="0" r="0" b="0"/>
                      <wp:wrapNone/>
                      <wp:docPr id="76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0" cy="375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D10889" w:rsidRDefault="007F3531" w:rsidP="00DA1030">
                                  <w:pPr>
                                    <w:pStyle w:val="2"/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 xml:space="preserve">     </w:t>
                                  </w:r>
                                  <w:r w:rsidR="00DA1030" w:rsidRPr="00D10889">
                                    <w:rPr>
                                      <w:sz w:val="36"/>
                                      <w:lang w:val="en-US"/>
                                    </w:rPr>
                                    <w:t>Mozzarella</w:t>
                                  </w: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 xml:space="preserve"> (30/40 cm)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BD1ED" id="_x0000_s1028" type="#_x0000_t202" style="position:absolute;left:0;text-align:left;margin-left:23.25pt;margin-top:16.7pt;width:199.5pt;height:29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" filled="f" stroked="f">
                      <v:textbox>
                        <w:txbxContent>
                          <w:p w:rsidR="00DA1030" w:rsidRPr="00D10889" w:rsidRDefault="007F3531" w:rsidP="00DA1030">
                            <w:pPr>
                              <w:pStyle w:val="2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  </w:t>
                            </w:r>
                            <w:r w:rsidR="00DA1030" w:rsidRPr="00D10889">
                              <w:rPr>
                                <w:sz w:val="36"/>
                                <w:lang w:val="en-US"/>
                              </w:rPr>
                              <w:t>Mozzarella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(30/40 cm)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0889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5F633F" wp14:editId="1A6F3AFC">
                      <wp:simplePos x="0" y="0"/>
                      <wp:positionH relativeFrom="margin">
                        <wp:posOffset>614680</wp:posOffset>
                      </wp:positionH>
                      <wp:positionV relativeFrom="paragraph">
                        <wp:posOffset>528320</wp:posOffset>
                      </wp:positionV>
                      <wp:extent cx="2138841" cy="747014"/>
                      <wp:effectExtent l="0" t="0" r="0" b="0"/>
                      <wp:wrapNone/>
                      <wp:docPr id="85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567AA2" w:rsidRPr="00D10889" w:rsidRDefault="004D08DF" w:rsidP="00D10889">
                                  <w:pPr>
                                    <w:pStyle w:val="2"/>
                                    <w:jc w:val="left"/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</w:pPr>
                                  <w:r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M</w:t>
                                  </w:r>
                                  <w:r w:rsidR="00567AA2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ozzarella</w:t>
                                  </w:r>
                                  <w:r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567AA2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(cheese), </w:t>
                                  </w:r>
                                  <w:r w:rsidR="00D10889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tomato, perfect pizza sauce</w:t>
                                  </w:r>
                                  <w:r w:rsid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, basil leaves, parmesan</w:t>
                                  </w:r>
                                  <w:r w:rsidR="00D10889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A94C23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cheese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F633F" id="_x0000_s1029" type="#_x0000_t202" style="position:absolute;left:0;text-align:left;margin-left:48.4pt;margin-top:41.6pt;width:168.4pt;height:58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" filled="f" stroked="f">
                      <v:textbox>
                        <w:txbxContent>
                          <w:p w:rsidR="00567AA2" w:rsidRPr="00D10889" w:rsidRDefault="004D08DF" w:rsidP="00D10889">
                            <w:pPr>
                              <w:pStyle w:val="2"/>
                              <w:jc w:val="left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M</w:t>
                            </w:r>
                            <w:r w:rsidR="00567AA2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ozzarella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67AA2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(cheese), </w:t>
                            </w:r>
                            <w:r w:rsidR="00D10889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tomato, perfect pizza sauce</w:t>
                            </w:r>
                            <w:r w:rsid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, basil leaves, parmesan</w:t>
                            </w:r>
                            <w:r w:rsidR="00D10889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94C23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cheese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42466"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01248" behindDoc="0" locked="0" layoutInCell="1" allowOverlap="1" wp14:anchorId="383699E2" wp14:editId="21BA3FC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509270</wp:posOffset>
                  </wp:positionV>
                  <wp:extent cx="270641" cy="270302"/>
                  <wp:effectExtent l="0" t="0" r="0" b="0"/>
                  <wp:wrapNone/>
                  <wp:docPr id="59" name="Графический элемент 217" descr="Макаронные издел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Графический элемент 217" descr="Макаронные изделия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" cy="2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42466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54139" behindDoc="0" locked="0" layoutInCell="1" allowOverlap="1" wp14:anchorId="012CA1FD" wp14:editId="284F16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356235</wp:posOffset>
                      </wp:positionV>
                      <wp:extent cx="603677" cy="602920"/>
                      <wp:effectExtent l="0" t="0" r="0" b="0"/>
                      <wp:wrapNone/>
                      <wp:docPr id="53" name="Овал 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677" cy="6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D31EC5" id="Овал 18" o:spid="_x0000_s1026" style="position:absolute;margin-left:0;margin-top:28.05pt;width:47.55pt;height:47.4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  <w:r w:rsidR="00442466" w:rsidRPr="004D08DF">
              <w:rPr>
                <w:noProof/>
                <w:lang w:val="en-US"/>
              </w:rPr>
              <w:tab/>
            </w:r>
          </w:p>
        </w:tc>
      </w:tr>
      <w:tr w:rsidR="00442466" w:rsidRPr="004D08DF" w:rsidTr="000204E7">
        <w:trPr>
          <w:trHeight w:val="2551"/>
        </w:trPr>
        <w:tc>
          <w:tcPr>
            <w:tcW w:w="9026" w:type="dxa"/>
            <w:gridSpan w:val="3"/>
          </w:tcPr>
          <w:p w:rsidR="00442466" w:rsidRPr="004D08DF" w:rsidRDefault="001A6806" w:rsidP="00442466">
            <w:pPr>
              <w:jc w:val="both"/>
              <w:rPr>
                <w:noProof/>
                <w:lang w:val="en-US" w:eastAsia="uk-UA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436A458" wp14:editId="6F4BC0CC">
                      <wp:simplePos x="0" y="0"/>
                      <wp:positionH relativeFrom="margin">
                        <wp:posOffset>3571875</wp:posOffset>
                      </wp:positionH>
                      <wp:positionV relativeFrom="paragraph">
                        <wp:posOffset>1137920</wp:posOffset>
                      </wp:positionV>
                      <wp:extent cx="2138841" cy="747014"/>
                      <wp:effectExtent l="0" t="0" r="0" b="0"/>
                      <wp:wrapNone/>
                      <wp:docPr id="92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153/247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 xml:space="preserve">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6A458" id="_x0000_s1030" type="#_x0000_t202" style="position:absolute;left:0;text-align:left;margin-left:281.25pt;margin-top:89.6pt;width:168.4pt;height:58.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153/247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83043A0" wp14:editId="7E9F3227">
                      <wp:simplePos x="0" y="0"/>
                      <wp:positionH relativeFrom="margin">
                        <wp:posOffset>3590925</wp:posOffset>
                      </wp:positionH>
                      <wp:positionV relativeFrom="paragraph">
                        <wp:posOffset>147320</wp:posOffset>
                      </wp:positionV>
                      <wp:extent cx="2138841" cy="747014"/>
                      <wp:effectExtent l="0" t="0" r="0" b="0"/>
                      <wp:wrapNone/>
                      <wp:docPr id="91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143/245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 xml:space="preserve">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043A0" id="_x0000_s1031" type="#_x0000_t202" style="position:absolute;left:0;text-align:left;margin-left:282.75pt;margin-top:11.6pt;width:168.4pt;height:58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143/245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F3531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C540AFD" wp14:editId="7F365975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97790</wp:posOffset>
                      </wp:positionV>
                      <wp:extent cx="3648075" cy="374650"/>
                      <wp:effectExtent l="0" t="0" r="0" b="0"/>
                      <wp:wrapNone/>
                      <wp:docPr id="77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374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DA1030" w:rsidRDefault="007F3531" w:rsidP="007F3531">
                                  <w:pPr>
                                    <w:pStyle w:val="2"/>
                                    <w:ind w:left="720"/>
                                    <w:jc w:val="both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</w:t>
                                  </w:r>
                                  <w:r w:rsidR="00DA1030">
                                    <w:rPr>
                                      <w:noProof/>
                                      <w:lang w:val="en-US"/>
                                    </w:rPr>
                                    <w:t>Chilly</w:t>
                                  </w:r>
                                  <w:r w:rsidR="004D08DF"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sz w:val="36"/>
                                      <w:lang w:val="en-US"/>
                                    </w:rPr>
                                    <w:t>(30/40 cm 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0AFD" id="_x0000_s1032" type="#_x0000_t202" style="position:absolute;left:0;text-align:left;margin-left:-10.5pt;margin-top:7.7pt;width:287.25pt;height:2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" filled="f" stroked="f">
                      <v:textbox>
                        <w:txbxContent>
                          <w:p w:rsidR="00DA1030" w:rsidRPr="00DA1030" w:rsidRDefault="007F3531" w:rsidP="007F3531">
                            <w:pPr>
                              <w:pStyle w:val="2"/>
                              <w:ind w:left="720"/>
                              <w:jc w:val="both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DA1030">
                              <w:rPr>
                                <w:noProof/>
                                <w:lang w:val="en-US"/>
                              </w:rPr>
                              <w:t>Chilly</w:t>
                            </w:r>
                            <w:r w:rsidR="004D08DF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36"/>
                                <w:lang w:val="en-US"/>
                              </w:rPr>
                              <w:t>(30</w:t>
                            </w:r>
                            <w:r>
                              <w:rPr>
                                <w:noProof/>
                                <w:sz w:val="36"/>
                                <w:lang w:val="en-US"/>
                              </w:rPr>
                              <w:t xml:space="preserve">/40 cm </w:t>
                            </w:r>
                            <w:r>
                              <w:rPr>
                                <w:noProof/>
                                <w:sz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531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12DDA1" wp14:editId="65CD5AB4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1021715</wp:posOffset>
                      </wp:positionV>
                      <wp:extent cx="3209925" cy="374650"/>
                      <wp:effectExtent l="0" t="0" r="0" b="0"/>
                      <wp:wrapNone/>
                      <wp:docPr id="78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374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DA1030" w:rsidRDefault="00DA1030" w:rsidP="00DA1030">
                                  <w:pPr>
                                    <w:pStyle w:val="2"/>
                                    <w:rPr>
                                      <w:noProof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>4 Chees</w:t>
                                  </w:r>
                                  <w:r w:rsidR="007F3531"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="007F3531">
                                    <w:rPr>
                                      <w:noProof/>
                                      <w:sz w:val="36"/>
                                      <w:lang w:val="en-US"/>
                                    </w:rPr>
                                    <w:t>(30/40 cm 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2DDA1" id="_x0000_s1033" type="#_x0000_t202" style="position:absolute;left:0;text-align:left;margin-left:0;margin-top:80.45pt;width:252.75pt;height:2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" filled="f" stroked="f">
                      <v:textbox>
                        <w:txbxContent>
                          <w:p w:rsidR="00DA1030" w:rsidRPr="00DA1030" w:rsidRDefault="00DA1030" w:rsidP="00DA1030">
                            <w:pPr>
                              <w:pStyle w:val="2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4 Chees</w:t>
                            </w:r>
                            <w:r w:rsidR="007F3531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7F3531">
                              <w:rPr>
                                <w:noProof/>
                                <w:sz w:val="36"/>
                                <w:lang w:val="en-US"/>
                              </w:rPr>
                              <w:t>(30/40 cm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0889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21D96D7" wp14:editId="14307BB8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1299845</wp:posOffset>
                      </wp:positionV>
                      <wp:extent cx="2409825" cy="699135"/>
                      <wp:effectExtent l="0" t="0" r="0" b="0"/>
                      <wp:wrapNone/>
                      <wp:docPr id="87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6991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10889" w:rsidRPr="00D10889" w:rsidRDefault="004D08DF" w:rsidP="00D10889">
                                  <w:pPr>
                                    <w:pStyle w:val="2"/>
                                    <w:jc w:val="left"/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</w:pPr>
                                  <w:r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M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ozzarella</w:t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(cheese)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, cream 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sauce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, parmesan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A94C23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cheese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="007F3531" w:rsidRPr="007F3531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goat cheese</w:t>
                                  </w:r>
                                  <w:r w:rsidR="007F3531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="007F3531" w:rsidRPr="007F3531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gorgonzola</w:t>
                                  </w:r>
                                  <w:r w:rsidR="007F3531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, basil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6D7" id="_x0000_s1034" type="#_x0000_t202" style="position:absolute;left:0;text-align:left;margin-left:51pt;margin-top:102.35pt;width:189.75pt;height:55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" filled="f" stroked="f">
                      <v:textbox>
                        <w:txbxContent>
                          <w:p w:rsidR="00D10889" w:rsidRPr="00D10889" w:rsidRDefault="004D08DF" w:rsidP="00D10889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M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ozzarella</w:t>
                            </w: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(cheese)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, cream 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sauce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, parmesan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94C23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cheese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7F3531" w:rsidRPr="007F3531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goat cheese</w:t>
                            </w:r>
                            <w:r w:rsidR="007F3531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7F3531" w:rsidRPr="007F3531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gorgonzola</w:t>
                            </w:r>
                            <w:r w:rsidR="007F3531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, basil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A1030"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03296" behindDoc="0" locked="0" layoutInCell="1" allowOverlap="1" wp14:anchorId="2306EB82" wp14:editId="5B858D67">
                  <wp:simplePos x="0" y="0"/>
                  <wp:positionH relativeFrom="column">
                    <wp:posOffset>155872</wp:posOffset>
                  </wp:positionH>
                  <wp:positionV relativeFrom="paragraph">
                    <wp:posOffset>290195</wp:posOffset>
                  </wp:positionV>
                  <wp:extent cx="270641" cy="270302"/>
                  <wp:effectExtent l="0" t="0" r="0" b="0"/>
                  <wp:wrapNone/>
                  <wp:docPr id="60" name="Графический элемент 217" descr="Макаронные издел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Графический элемент 217" descr="Макаронные изделия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" cy="2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1030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8E8495" wp14:editId="4F810B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156845</wp:posOffset>
                      </wp:positionV>
                      <wp:extent cx="603677" cy="602920"/>
                      <wp:effectExtent l="0" t="0" r="0" b="0"/>
                      <wp:wrapNone/>
                      <wp:docPr id="56" name="Овал 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677" cy="602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4AA17A" id="Овал 18" o:spid="_x0000_s1026" style="position:absolute;margin-left:0;margin-top:12.35pt;width:47.55pt;height:4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  <w:r w:rsidR="00DA1030"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05344" behindDoc="0" locked="0" layoutInCell="1" allowOverlap="1" wp14:anchorId="24A85F4F" wp14:editId="6A5D0D2C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1242695</wp:posOffset>
                  </wp:positionV>
                  <wp:extent cx="270641" cy="270302"/>
                  <wp:effectExtent l="0" t="0" r="0" b="0"/>
                  <wp:wrapNone/>
                  <wp:docPr id="61" name="Графический элемент 217" descr="Макаронные издел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Графический элемент 217" descr="Макаронные изделия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" cy="27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42466" w:rsidRPr="004D08DF" w:rsidTr="000204E7">
        <w:trPr>
          <w:trHeight w:val="2551"/>
        </w:trPr>
        <w:tc>
          <w:tcPr>
            <w:tcW w:w="9026" w:type="dxa"/>
            <w:gridSpan w:val="3"/>
          </w:tcPr>
          <w:p w:rsidR="00442466" w:rsidRPr="004D08DF" w:rsidRDefault="00DA1030" w:rsidP="00442466">
            <w:pPr>
              <w:rPr>
                <w:noProof/>
                <w:lang w:val="en-US" w:eastAsia="uk-UA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F4906" wp14:editId="41311E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-520065</wp:posOffset>
                      </wp:positionV>
                      <wp:extent cx="603250" cy="602615"/>
                      <wp:effectExtent l="0" t="0" r="0" b="0"/>
                      <wp:wrapNone/>
                      <wp:docPr id="57" name="Овал 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6026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66CF8C" id="Овал 18" o:spid="_x0000_s1026" style="position:absolute;margin-left:0;margin-top:-40.95pt;width:47.5pt;height:4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</w:p>
          <w:p w:rsidR="00442466" w:rsidRPr="004D08DF" w:rsidRDefault="00987B62" w:rsidP="00987B62">
            <w:pPr>
              <w:rPr>
                <w:noProof/>
                <w:lang w:val="en-US" w:eastAsia="uk-UA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inline distT="0" distB="0" distL="0" distR="0" wp14:anchorId="1460A57B" wp14:editId="5AB92B6F">
                      <wp:extent cx="1502570" cy="74201"/>
                      <wp:effectExtent l="0" t="38100" r="0" b="40640"/>
                      <wp:docPr id="16" name="Графический элемент 19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27149">
                                <a:off x="0" y="0"/>
                                <a:ext cx="1502570" cy="74201"/>
                              </a:xfrm>
                              <a:custGeom>
                                <a:avLst/>
                                <a:gdLst>
                                  <a:gd name="connsiteX0" fmla="*/ 694354 w 771525"/>
                                  <a:gd name="connsiteY0" fmla="*/ 18002 h 38100"/>
                                  <a:gd name="connsiteX1" fmla="*/ 616696 w 771525"/>
                                  <a:gd name="connsiteY1" fmla="*/ 7144 h 38100"/>
                                  <a:gd name="connsiteX2" fmla="*/ 539039 w 771525"/>
                                  <a:gd name="connsiteY2" fmla="*/ 18002 h 38100"/>
                                  <a:gd name="connsiteX3" fmla="*/ 464229 w 771525"/>
                                  <a:gd name="connsiteY3" fmla="*/ 28461 h 38100"/>
                                  <a:gd name="connsiteX4" fmla="*/ 389496 w 771525"/>
                                  <a:gd name="connsiteY4" fmla="*/ 18002 h 38100"/>
                                  <a:gd name="connsiteX5" fmla="*/ 311887 w 771525"/>
                                  <a:gd name="connsiteY5" fmla="*/ 7144 h 38100"/>
                                  <a:gd name="connsiteX6" fmla="*/ 234248 w 771525"/>
                                  <a:gd name="connsiteY6" fmla="*/ 18002 h 38100"/>
                                  <a:gd name="connsiteX7" fmla="*/ 159487 w 771525"/>
                                  <a:gd name="connsiteY7" fmla="*/ 28461 h 38100"/>
                                  <a:gd name="connsiteX8" fmla="*/ 84753 w 771525"/>
                                  <a:gd name="connsiteY8" fmla="*/ 18002 h 38100"/>
                                  <a:gd name="connsiteX9" fmla="*/ 7144 w 771525"/>
                                  <a:gd name="connsiteY9" fmla="*/ 7144 h 38100"/>
                                  <a:gd name="connsiteX10" fmla="*/ 7144 w 771525"/>
                                  <a:gd name="connsiteY10" fmla="*/ 17793 h 38100"/>
                                  <a:gd name="connsiteX11" fmla="*/ 81877 w 771525"/>
                                  <a:gd name="connsiteY11" fmla="*/ 28261 h 38100"/>
                                  <a:gd name="connsiteX12" fmla="*/ 159487 w 771525"/>
                                  <a:gd name="connsiteY12" fmla="*/ 39110 h 38100"/>
                                  <a:gd name="connsiteX13" fmla="*/ 237125 w 771525"/>
                                  <a:gd name="connsiteY13" fmla="*/ 28261 h 38100"/>
                                  <a:gd name="connsiteX14" fmla="*/ 311887 w 771525"/>
                                  <a:gd name="connsiteY14" fmla="*/ 17793 h 38100"/>
                                  <a:gd name="connsiteX15" fmla="*/ 386620 w 771525"/>
                                  <a:gd name="connsiteY15" fmla="*/ 28261 h 38100"/>
                                  <a:gd name="connsiteX16" fmla="*/ 464229 w 771525"/>
                                  <a:gd name="connsiteY16" fmla="*/ 39110 h 38100"/>
                                  <a:gd name="connsiteX17" fmla="*/ 541896 w 771525"/>
                                  <a:gd name="connsiteY17" fmla="*/ 28261 h 38100"/>
                                  <a:gd name="connsiteX18" fmla="*/ 616696 w 771525"/>
                                  <a:gd name="connsiteY18" fmla="*/ 17793 h 38100"/>
                                  <a:gd name="connsiteX19" fmla="*/ 691486 w 771525"/>
                                  <a:gd name="connsiteY19" fmla="*/ 28261 h 38100"/>
                                  <a:gd name="connsiteX20" fmla="*/ 769144 w 771525"/>
                                  <a:gd name="connsiteY20" fmla="*/ 39110 h 38100"/>
                                  <a:gd name="connsiteX21" fmla="*/ 769144 w 771525"/>
                                  <a:gd name="connsiteY21" fmla="*/ 28461 h 38100"/>
                                  <a:gd name="connsiteX22" fmla="*/ 694354 w 771525"/>
                                  <a:gd name="connsiteY22" fmla="*/ 18002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71525" h="38100">
                                    <a:moveTo>
                                      <a:pt x="694354" y="18002"/>
                                    </a:moveTo>
                                    <a:cubicBezTo>
                                      <a:pt x="675265" y="12659"/>
                                      <a:pt x="655530" y="7144"/>
                                      <a:pt x="616696" y="7144"/>
                                    </a:cubicBezTo>
                                    <a:cubicBezTo>
                                      <a:pt x="577853" y="7144"/>
                                      <a:pt x="558127" y="12659"/>
                                      <a:pt x="539039" y="18002"/>
                                    </a:cubicBezTo>
                                    <a:cubicBezTo>
                                      <a:pt x="519798" y="23374"/>
                                      <a:pt x="501615" y="28461"/>
                                      <a:pt x="464229" y="28461"/>
                                    </a:cubicBezTo>
                                    <a:cubicBezTo>
                                      <a:pt x="426872" y="28461"/>
                                      <a:pt x="408718" y="23384"/>
                                      <a:pt x="389496" y="18002"/>
                                    </a:cubicBezTo>
                                    <a:cubicBezTo>
                                      <a:pt x="370427" y="12659"/>
                                      <a:pt x="350711" y="7144"/>
                                      <a:pt x="311887" y="7144"/>
                                    </a:cubicBezTo>
                                    <a:cubicBezTo>
                                      <a:pt x="273053" y="7144"/>
                                      <a:pt x="253327" y="12659"/>
                                      <a:pt x="234248" y="18002"/>
                                    </a:cubicBezTo>
                                    <a:cubicBezTo>
                                      <a:pt x="215017" y="23374"/>
                                      <a:pt x="196853" y="28461"/>
                                      <a:pt x="159487" y="28461"/>
                                    </a:cubicBezTo>
                                    <a:cubicBezTo>
                                      <a:pt x="122139" y="28461"/>
                                      <a:pt x="103975" y="23384"/>
                                      <a:pt x="84753" y="18002"/>
                                    </a:cubicBezTo>
                                    <a:cubicBezTo>
                                      <a:pt x="65684" y="12659"/>
                                      <a:pt x="45968" y="7144"/>
                                      <a:pt x="7144" y="7144"/>
                                    </a:cubicBezTo>
                                    <a:lnTo>
                                      <a:pt x="7144" y="17793"/>
                                    </a:lnTo>
                                    <a:cubicBezTo>
                                      <a:pt x="44491" y="17793"/>
                                      <a:pt x="62655" y="22870"/>
                                      <a:pt x="81877" y="28261"/>
                                    </a:cubicBezTo>
                                    <a:cubicBezTo>
                                      <a:pt x="100946" y="33604"/>
                                      <a:pt x="120672" y="39110"/>
                                      <a:pt x="159487" y="39110"/>
                                    </a:cubicBezTo>
                                    <a:cubicBezTo>
                                      <a:pt x="198320" y="39110"/>
                                      <a:pt x="218046" y="33604"/>
                                      <a:pt x="237125" y="28261"/>
                                    </a:cubicBezTo>
                                    <a:cubicBezTo>
                                      <a:pt x="256356" y="22879"/>
                                      <a:pt x="274520" y="17793"/>
                                      <a:pt x="311887" y="17793"/>
                                    </a:cubicBezTo>
                                    <a:cubicBezTo>
                                      <a:pt x="349234" y="17793"/>
                                      <a:pt x="367398" y="22870"/>
                                      <a:pt x="386620" y="28261"/>
                                    </a:cubicBezTo>
                                    <a:cubicBezTo>
                                      <a:pt x="405689" y="33604"/>
                                      <a:pt x="425415" y="39110"/>
                                      <a:pt x="464229" y="39110"/>
                                    </a:cubicBezTo>
                                    <a:cubicBezTo>
                                      <a:pt x="503082" y="39110"/>
                                      <a:pt x="522808" y="33604"/>
                                      <a:pt x="541896" y="28261"/>
                                    </a:cubicBezTo>
                                    <a:cubicBezTo>
                                      <a:pt x="561137" y="22879"/>
                                      <a:pt x="579311" y="17793"/>
                                      <a:pt x="616696" y="17793"/>
                                    </a:cubicBezTo>
                                    <a:cubicBezTo>
                                      <a:pt x="654082" y="17793"/>
                                      <a:pt x="672246" y="22870"/>
                                      <a:pt x="691486" y="28261"/>
                                    </a:cubicBezTo>
                                    <a:cubicBezTo>
                                      <a:pt x="710575" y="33604"/>
                                      <a:pt x="730301" y="39110"/>
                                      <a:pt x="769144" y="39110"/>
                                    </a:cubicBezTo>
                                    <a:lnTo>
                                      <a:pt x="769144" y="28461"/>
                                    </a:lnTo>
                                    <a:cubicBezTo>
                                      <a:pt x="731758" y="28461"/>
                                      <a:pt x="713584" y="23374"/>
                                      <a:pt x="694354" y="180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987B62" w:rsidRPr="00987B62" w:rsidRDefault="00987B62" w:rsidP="00987B6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60A57B" id="Графический элемент 195" o:spid="_x0000_s1035" style="width:118.3pt;height:5.85pt;rotation:-29802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71525,38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" adj="-11796480,,5400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      <v:stroke joinstyle="miter"/>
                      <v:formulas/>
                      <v:path arrowok="t" o:connecttype="custom" o:connectlocs="1352277,35059;1201035,13913;1049796,35059;904101,55429;758556,35059;607410,13913;456206,35059;310606,55429;165059,35059;13913,13913;13913,34652;159458,55039;310606,76168;461809,55039;607410,34652;752955,55039;904101,76168;1055360,55039;1201035,34652;1346691,55039;1497933,76168;1497933,55429;1352277,35059" o:connectangles="0,0,0,0,0,0,0,0,0,0,0,0,0,0,0,0,0,0,0,0,0,0,0" textboxrect="0,0,771525,38100"/>
                      <v:textbox>
                        <w:txbxContent>
                          <w:p w:rsidR="00987B62" w:rsidRPr="00987B62" w:rsidRDefault="00987B62" w:rsidP="00987B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42466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CC433AB" wp14:editId="5DFEE1A3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611505</wp:posOffset>
                      </wp:positionV>
                      <wp:extent cx="3267207" cy="533128"/>
                      <wp:effectExtent l="0" t="0" r="0" b="0"/>
                      <wp:wrapNone/>
                      <wp:docPr id="63" name="Текстовое поле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369045">
                                <a:off x="0" y="0"/>
                                <a:ext cx="3267207" cy="5331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2466" w:rsidRPr="00442466" w:rsidRDefault="00442466" w:rsidP="00442466">
                                  <w:pPr>
                                    <w:pStyle w:val="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Drinks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433AB" id="_x0000_s1036" type="#_x0000_t202" style="position:absolute;left:0;text-align:left;margin-left:96.75pt;margin-top:48.15pt;width:257.25pt;height:42pt;rotation:-252264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" filled="f" stroked="f">
                      <v:textbox>
                        <w:txbxContent>
                          <w:p w:rsidR="00442466" w:rsidRPr="00442466" w:rsidRDefault="00442466" w:rsidP="00442466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Drinks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10A36" w:rsidRPr="004D08DF" w:rsidTr="000204E7">
        <w:tc>
          <w:tcPr>
            <w:tcW w:w="9026" w:type="dxa"/>
            <w:gridSpan w:val="3"/>
          </w:tcPr>
          <w:p w:rsidR="00210A36" w:rsidRPr="004D08DF" w:rsidRDefault="001A6806" w:rsidP="00442466">
            <w:pPr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623251A" wp14:editId="5D5305B9">
                      <wp:simplePos x="0" y="0"/>
                      <wp:positionH relativeFrom="margin">
                        <wp:posOffset>3276600</wp:posOffset>
                      </wp:positionH>
                      <wp:positionV relativeFrom="paragraph">
                        <wp:posOffset>219710</wp:posOffset>
                      </wp:positionV>
                      <wp:extent cx="2138841" cy="747014"/>
                      <wp:effectExtent l="0" t="0" r="0" b="0"/>
                      <wp:wrapNone/>
                      <wp:docPr id="98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100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/230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3251A" id="_x0000_s1037" type="#_x0000_t202" style="position:absolute;left:0;text-align:left;margin-left:258pt;margin-top:17.3pt;width:168.4pt;height:58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100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/230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F3531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50F7BA6" wp14:editId="4E07694B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267970</wp:posOffset>
                      </wp:positionV>
                      <wp:extent cx="2324100" cy="657225"/>
                      <wp:effectExtent l="0" t="0" r="0" b="0"/>
                      <wp:wrapNone/>
                      <wp:docPr id="79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6572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DA1030" w:rsidRDefault="00DA1030" w:rsidP="007F3531">
                                  <w:pPr>
                                    <w:pStyle w:val="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  <w:r w:rsidR="00567AA2"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  <w:r w:rsidR="007F353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567AA2">
                                    <w:rPr>
                                      <w:lang w:val="en-US"/>
                                    </w:rPr>
                                    <w:t>White W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ine</w:t>
                                  </w:r>
                                  <w:r w:rsidR="007F3531">
                                    <w:rPr>
                                      <w:lang w:val="en-US"/>
                                    </w:rPr>
                                    <w:t xml:space="preserve"> (0.2/0.5)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F7BA6" id="_x0000_s1038" type="#_x0000_t202" style="position:absolute;left:0;text-align:left;margin-left:17.25pt;margin-top:21.1pt;width:183pt;height:5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" filled="f" stroked="f">
                      <v:textbox>
                        <w:txbxContent>
                          <w:p w:rsidR="00DA1030" w:rsidRPr="00DA1030" w:rsidRDefault="00DA1030" w:rsidP="007F3531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567AA2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7F353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67AA2">
                              <w:rPr>
                                <w:lang w:val="en-US"/>
                              </w:rPr>
                              <w:t>White W</w:t>
                            </w:r>
                            <w:r>
                              <w:rPr>
                                <w:lang w:val="en-US"/>
                              </w:rPr>
                              <w:t>ine</w:t>
                            </w:r>
                            <w:r w:rsidR="007F3531">
                              <w:rPr>
                                <w:lang w:val="en-US"/>
                              </w:rPr>
                              <w:t xml:space="preserve"> (0.2/0.5)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0889"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D5F41DC" wp14:editId="1A6E3FB5">
                      <wp:simplePos x="0" y="0"/>
                      <wp:positionH relativeFrom="margin">
                        <wp:posOffset>599440</wp:posOffset>
                      </wp:positionH>
                      <wp:positionV relativeFrom="paragraph">
                        <wp:posOffset>-2844800</wp:posOffset>
                      </wp:positionV>
                      <wp:extent cx="2409825" cy="699135"/>
                      <wp:effectExtent l="0" t="0" r="0" b="0"/>
                      <wp:wrapNone/>
                      <wp:docPr id="86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6991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10889" w:rsidRPr="00D10889" w:rsidRDefault="004D08DF" w:rsidP="00D10889">
                                  <w:pPr>
                                    <w:pStyle w:val="2"/>
                                    <w:jc w:val="left"/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</w:pPr>
                                  <w:r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M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ozzarella</w:t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(cheese), tomato, perfect 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chilly 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sauce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, chilly pepper, parmesan</w:t>
                                  </w:r>
                                  <w:r w:rsidR="00D10889" w:rsidRP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A94C23" w:rsidRPr="00D10889">
                                    <w:rPr>
                                      <w:sz w:val="24"/>
                                      <w:szCs w:val="20"/>
                                      <w:lang w:val="en-US"/>
                                    </w:rPr>
                                    <w:t>cheese</w:t>
                                  </w:r>
                                  <w:r w:rsidR="00D10889">
                                    <w:rPr>
                                      <w:noProof/>
                                      <w:sz w:val="24"/>
                                      <w:szCs w:val="20"/>
                                      <w:lang w:val="en-US"/>
                                    </w:rPr>
                                    <w:t>, salami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F41DC" id="_x0000_s1039" type="#_x0000_t202" style="position:absolute;left:0;text-align:left;margin-left:47.2pt;margin-top:-224pt;width:189.75pt;height:55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" filled="f" stroked="f">
                      <v:textbox>
                        <w:txbxContent>
                          <w:p w:rsidR="00D10889" w:rsidRPr="00D10889" w:rsidRDefault="004D08DF" w:rsidP="00D10889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M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ozzarella</w:t>
                            </w: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(cheese), tomato, perfect 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chilly 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sauce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, chilly pepper, parmesan</w:t>
                            </w:r>
                            <w:r w:rsidR="00D10889"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94C23" w:rsidRPr="00D10889">
                              <w:rPr>
                                <w:sz w:val="24"/>
                                <w:szCs w:val="20"/>
                                <w:lang w:val="en-US"/>
                              </w:rPr>
                              <w:t>cheese</w:t>
                            </w:r>
                            <w:r w:rsid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, salami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442466" w:rsidRPr="004D08DF" w:rsidTr="00442466">
        <w:trPr>
          <w:trHeight w:val="80"/>
        </w:trPr>
        <w:tc>
          <w:tcPr>
            <w:tcW w:w="9026" w:type="dxa"/>
            <w:gridSpan w:val="3"/>
          </w:tcPr>
          <w:p w:rsidR="00442466" w:rsidRPr="004D08DF" w:rsidRDefault="00442466" w:rsidP="007634CD">
            <w:pPr>
              <w:jc w:val="both"/>
              <w:rPr>
                <w:noProof/>
                <w:lang w:val="en-US" w:eastAsia="uk-UA"/>
              </w:rPr>
            </w:pPr>
            <w:r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13536" behindDoc="0" locked="0" layoutInCell="1" allowOverlap="1" wp14:anchorId="128ED1BB" wp14:editId="0C10B7A5">
                  <wp:simplePos x="0" y="0"/>
                  <wp:positionH relativeFrom="column">
                    <wp:posOffset>168300</wp:posOffset>
                  </wp:positionH>
                  <wp:positionV relativeFrom="paragraph">
                    <wp:posOffset>79375</wp:posOffset>
                  </wp:positionV>
                  <wp:extent cx="264664" cy="264689"/>
                  <wp:effectExtent l="0" t="0" r="0" b="0"/>
                  <wp:wrapNone/>
                  <wp:docPr id="65" name="Графический элемент 219" descr="Марти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Графический элемент 219" descr="Мартини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4" cy="26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55164" behindDoc="0" locked="0" layoutInCell="1" allowOverlap="1" wp14:anchorId="7861FE11" wp14:editId="625CDD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-101600</wp:posOffset>
                      </wp:positionV>
                      <wp:extent cx="590345" cy="590399"/>
                      <wp:effectExtent l="0" t="0" r="0" b="0"/>
                      <wp:wrapNone/>
                      <wp:docPr id="66" name="Овал 6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345" cy="59039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169FDC" id="Овал 66" o:spid="_x0000_s1026" style="position:absolute;margin-left:0;margin-top:-8pt;width:46.5pt;height:46.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</w:p>
        </w:tc>
      </w:tr>
      <w:tr w:rsidR="00442466" w:rsidRPr="004D08DF" w:rsidTr="00D51F4F">
        <w:trPr>
          <w:trHeight w:val="1474"/>
        </w:trPr>
        <w:tc>
          <w:tcPr>
            <w:tcW w:w="9026" w:type="dxa"/>
            <w:gridSpan w:val="3"/>
          </w:tcPr>
          <w:p w:rsidR="00442466" w:rsidRPr="004D08DF" w:rsidRDefault="004D08DF" w:rsidP="00D51F4F">
            <w:pPr>
              <w:jc w:val="both"/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19680" behindDoc="0" locked="0" layoutInCell="1" allowOverlap="1" wp14:anchorId="1F9D925D" wp14:editId="7B04C828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421640</wp:posOffset>
                  </wp:positionV>
                  <wp:extent cx="264664" cy="264689"/>
                  <wp:effectExtent l="0" t="0" r="0" b="0"/>
                  <wp:wrapNone/>
                  <wp:docPr id="68" name="Графический элемент 219" descr="Марти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Графический элемент 219" descr="Мартини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4" cy="26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7FA696" wp14:editId="19268C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219710</wp:posOffset>
                      </wp:positionV>
                      <wp:extent cx="2266950" cy="375154"/>
                      <wp:effectExtent l="0" t="0" r="0" b="0"/>
                      <wp:wrapNone/>
                      <wp:docPr id="80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950" cy="375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DA1030" w:rsidRDefault="00DA1030" w:rsidP="00DA1030">
                                  <w:pPr>
                                    <w:pStyle w:val="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Red</w:t>
                                  </w:r>
                                  <w:r w:rsidR="00567AA2">
                                    <w:rPr>
                                      <w:lang w:val="en-US"/>
                                    </w:rPr>
                                    <w:t xml:space="preserve"> W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ine</w:t>
                                  </w:r>
                                  <w:r w:rsidR="007F3531">
                                    <w:rPr>
                                      <w:lang w:val="en-US"/>
                                    </w:rPr>
                                    <w:t xml:space="preserve"> (0.2/0.5)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A696" id="_x0000_s1040" type="#_x0000_t202" style="position:absolute;left:0;text-align:left;margin-left:33.3pt;margin-top:17.3pt;width:178.5pt;height:2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" filled="f" stroked="f">
                      <v:textbox>
                        <w:txbxContent>
                          <w:p w:rsidR="00DA1030" w:rsidRPr="00DA1030" w:rsidRDefault="00DA1030" w:rsidP="00DA1030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Red</w:t>
                            </w:r>
                            <w:r w:rsidR="00567AA2">
                              <w:rPr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lang w:val="en-US"/>
                              </w:rPr>
                              <w:t>ine</w:t>
                            </w:r>
                            <w:r w:rsidR="007F3531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7F3531">
                              <w:rPr>
                                <w:lang w:val="en-US"/>
                              </w:rPr>
                              <w:t>0.2/0.5</w:t>
                            </w:r>
                            <w:r w:rsidR="007F3531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6E14E92" wp14:editId="3C903242">
                      <wp:simplePos x="0" y="0"/>
                      <wp:positionH relativeFrom="margin">
                        <wp:posOffset>3248025</wp:posOffset>
                      </wp:positionH>
                      <wp:positionV relativeFrom="paragraph">
                        <wp:posOffset>897890</wp:posOffset>
                      </wp:positionV>
                      <wp:extent cx="2138841" cy="747014"/>
                      <wp:effectExtent l="0" t="0" r="0" b="0"/>
                      <wp:wrapNone/>
                      <wp:docPr id="100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20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30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 xml:space="preserve">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14E92" id="_x0000_s1041" type="#_x0000_t202" style="position:absolute;left:0;text-align:left;margin-left:255.75pt;margin-top:70.7pt;width:168.4pt;height:58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20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30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2E4EFE9" wp14:editId="23D480A2">
                      <wp:simplePos x="0" y="0"/>
                      <wp:positionH relativeFrom="margin">
                        <wp:posOffset>3267075</wp:posOffset>
                      </wp:positionH>
                      <wp:positionV relativeFrom="paragraph">
                        <wp:posOffset>135890</wp:posOffset>
                      </wp:positionV>
                      <wp:extent cx="2138841" cy="747014"/>
                      <wp:effectExtent l="0" t="0" r="0" b="0"/>
                      <wp:wrapNone/>
                      <wp:docPr id="99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6806" w:rsidRPr="001A6806" w:rsidRDefault="001A6806" w:rsidP="001A6806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103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/230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4EFE9" id="_x0000_s1042" type="#_x0000_t202" style="position:absolute;left:0;text-align:left;margin-left:257.25pt;margin-top:10.7pt;width:168.4pt;height:58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" filled="f" stroked="f">
                      <v:textbo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103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/230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A57892B" wp14:editId="7B35F7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224155</wp:posOffset>
                      </wp:positionV>
                      <wp:extent cx="590400" cy="590318"/>
                      <wp:effectExtent l="0" t="0" r="0" b="0"/>
                      <wp:wrapNone/>
                      <wp:docPr id="64" name="Овал 6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400" cy="5903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E2BCD" id="Овал 64" o:spid="_x0000_s1026" style="position:absolute;margin-left:0;margin-top:17.65pt;width:46.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</w:p>
        </w:tc>
      </w:tr>
      <w:tr w:rsidR="00210A36" w:rsidRPr="004D08DF" w:rsidTr="000204E7">
        <w:trPr>
          <w:trHeight w:val="2551"/>
        </w:trPr>
        <w:tc>
          <w:tcPr>
            <w:tcW w:w="9026" w:type="dxa"/>
            <w:gridSpan w:val="3"/>
          </w:tcPr>
          <w:p w:rsidR="00210A36" w:rsidRPr="004D08DF" w:rsidRDefault="004D08DF" w:rsidP="006F48A4">
            <w:pPr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067FB79" wp14:editId="102743FA">
                      <wp:simplePos x="0" y="0"/>
                      <wp:positionH relativeFrom="margin">
                        <wp:posOffset>3276600</wp:posOffset>
                      </wp:positionH>
                      <wp:positionV relativeFrom="paragraph">
                        <wp:posOffset>866775</wp:posOffset>
                      </wp:positionV>
                      <wp:extent cx="2138841" cy="747014"/>
                      <wp:effectExtent l="0" t="0" r="0" b="0"/>
                      <wp:wrapNone/>
                      <wp:docPr id="120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8841" cy="7470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D08DF" w:rsidRPr="001A6806" w:rsidRDefault="004D08DF" w:rsidP="004D08DF">
                                  <w:pPr>
                                    <w:pStyle w:val="2"/>
                                    <w:jc w:val="left"/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30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>44</w:t>
                                  </w:r>
                                  <w:r w:rsidRPr="001A6806">
                                    <w:rPr>
                                      <w:sz w:val="48"/>
                                      <w:szCs w:val="20"/>
                                      <w:lang w:val="en-US"/>
                                    </w:rPr>
                                    <w:t xml:space="preserve"> UAH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7FB79" id="_x0000_s1043" type="#_x0000_t202" style="position:absolute;left:0;text-align:left;margin-left:258pt;margin-top:68.25pt;width:168.4pt;height:58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" filled="f" stroked="f">
                      <v:textbox>
                        <w:txbxContent>
                          <w:p w:rsidR="004D08DF" w:rsidRPr="001A6806" w:rsidRDefault="004D08DF" w:rsidP="004D08DF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30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44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UAH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D677A54" wp14:editId="15CCBE5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828675</wp:posOffset>
                      </wp:positionV>
                      <wp:extent cx="2543175" cy="375154"/>
                      <wp:effectExtent l="0" t="0" r="0" b="0"/>
                      <wp:wrapNone/>
                      <wp:docPr id="119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375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D08DF" w:rsidRPr="00567AA2" w:rsidRDefault="004D08DF" w:rsidP="004D08DF">
                                  <w:pPr>
                                    <w:pStyle w:val="2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Juice (0.3/0.5)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77A54" id="_x0000_s1044" type="#_x0000_t202" style="position:absolute;left:0;text-align:left;margin-left:-5.25pt;margin-top:65.25pt;width:200.25pt;height:29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" filled="f" stroked="f">
                      <v:textbox>
                        <w:txbxContent>
                          <w:p w:rsidR="004D08DF" w:rsidRPr="00567AA2" w:rsidRDefault="004D08DF" w:rsidP="004D08DF">
                            <w:pPr>
                              <w:pStyle w:val="2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>Juice</w:t>
                            </w:r>
                            <w:r>
                              <w:rPr>
                                <w:lang w:val="en-US"/>
                              </w:rPr>
                              <w:t xml:space="preserve"> (0.3/0.5)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99552" behindDoc="0" locked="0" layoutInCell="1" allowOverlap="1" wp14:anchorId="6AADB5B6" wp14:editId="2520FF3B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914400</wp:posOffset>
                  </wp:positionV>
                  <wp:extent cx="264664" cy="264689"/>
                  <wp:effectExtent l="0" t="0" r="0" b="0"/>
                  <wp:wrapNone/>
                  <wp:docPr id="118" name="Графический элемент 219" descr="Марти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Графический элемент 219" descr="Мартини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4" cy="26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DEC346D" wp14:editId="69A42A1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</wp:posOffset>
                      </wp:positionV>
                      <wp:extent cx="2543175" cy="375154"/>
                      <wp:effectExtent l="0" t="0" r="0" b="0"/>
                      <wp:wrapNone/>
                      <wp:docPr id="81" name="Текстовое поле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3751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A1030" w:rsidRPr="00567AA2" w:rsidRDefault="00567AA2" w:rsidP="00567AA2">
                                  <w:pPr>
                                    <w:pStyle w:val="2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     Cola</w:t>
                                  </w:r>
                                  <w:r w:rsidR="004D08DF">
                                    <w:rPr>
                                      <w:lang w:val="en-US"/>
                                    </w:rPr>
                                    <w:t>/Fanta/</w:t>
                                  </w:r>
                                  <w:r w:rsidR="007F3531">
                                    <w:rPr>
                                      <w:lang w:val="en-US"/>
                                    </w:rPr>
                                    <w:t xml:space="preserve"> (0.3/0.5)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C346D" id="_x0000_s1045" type="#_x0000_t202" style="position:absolute;left:0;text-align:left;margin-left:-.1pt;margin-top:.9pt;width:200.25pt;height:29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" filled="f" stroked="f">
                      <v:textbox>
                        <w:txbxContent>
                          <w:p w:rsidR="00DA1030" w:rsidRPr="00567AA2" w:rsidRDefault="00567AA2" w:rsidP="00567AA2">
                            <w:pPr>
                              <w:pStyle w:val="2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Cola</w:t>
                            </w:r>
                            <w:r w:rsidR="004D08DF">
                              <w:rPr>
                                <w:lang w:val="en-US"/>
                              </w:rPr>
                              <w:t>/Fanta/</w:t>
                            </w:r>
                            <w:r w:rsidR="007F3531">
                              <w:rPr>
                                <w:lang w:val="en-US"/>
                              </w:rPr>
                              <w:t xml:space="preserve"> (0.3/0.5)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w:drawing>
                <wp:anchor distT="0" distB="0" distL="114300" distR="114300" simplePos="0" relativeHeight="251721728" behindDoc="0" locked="0" layoutInCell="1" allowOverlap="1" wp14:anchorId="59EE9A60" wp14:editId="31A54AA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142875</wp:posOffset>
                  </wp:positionV>
                  <wp:extent cx="264664" cy="264689"/>
                  <wp:effectExtent l="0" t="0" r="0" b="0"/>
                  <wp:wrapNone/>
                  <wp:docPr id="69" name="Графический элемент 219" descr="Марти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Графический элемент 219" descr="Мартини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4" cy="26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2E23EA" wp14:editId="5E249E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590400" cy="590318"/>
                      <wp:effectExtent l="0" t="0" r="0" b="0"/>
                      <wp:wrapNone/>
                      <wp:docPr id="67" name="Овал 6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400" cy="5903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714ADD" id="Овал 67" o:spid="_x0000_s1026" style="position:absolute;margin-left:0;margin-top:-.75pt;width:46.5pt;height:4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DEBF8CF" wp14:editId="20B4DF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752475</wp:posOffset>
                      </wp:positionV>
                      <wp:extent cx="590400" cy="590318"/>
                      <wp:effectExtent l="0" t="0" r="0" b="0"/>
                      <wp:wrapNone/>
                      <wp:docPr id="117" name="Овал 11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400" cy="5903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alpha val="16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  <a:alpha val="2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6C16A4" id="Овал 117" o:spid="_x0000_s1026" style="position:absolute;margin-left:0;margin-top:59.25pt;width:46.5pt;height:46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" fillcolor="black [3213]" strokecolor="#ffcbe0 [660]" strokeweight="1pt">
                      <v:fill opacity="10537f"/>
                      <v:stroke opacity="18247f" joinstyle="miter"/>
                    </v:oval>
                  </w:pict>
                </mc:Fallback>
              </mc:AlternateContent>
            </w:r>
          </w:p>
        </w:tc>
      </w:tr>
      <w:tr w:rsidR="00210A36" w:rsidRPr="004D08DF" w:rsidTr="000204E7">
        <w:tc>
          <w:tcPr>
            <w:tcW w:w="9026" w:type="dxa"/>
            <w:gridSpan w:val="3"/>
          </w:tcPr>
          <w:p w:rsidR="00210A36" w:rsidRPr="004D08DF" w:rsidRDefault="00E1787F" w:rsidP="006F48A4">
            <w:pPr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w:lastRenderedPageBreak/>
              <mc:AlternateContent>
                <mc:Choice Requires="wps">
                  <w:drawing>
                    <wp:inline distT="0" distB="0" distL="0" distR="0" wp14:anchorId="55F81486" wp14:editId="293841BB">
                      <wp:extent cx="1502570" cy="74201"/>
                      <wp:effectExtent l="0" t="38100" r="0" b="40640"/>
                      <wp:docPr id="15" name="Графический элемент 19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327149">
                                <a:off x="0" y="0"/>
                                <a:ext cx="1502570" cy="74201"/>
                              </a:xfrm>
                              <a:custGeom>
                                <a:avLst/>
                                <a:gdLst>
                                  <a:gd name="connsiteX0" fmla="*/ 694354 w 771525"/>
                                  <a:gd name="connsiteY0" fmla="*/ 18002 h 38100"/>
                                  <a:gd name="connsiteX1" fmla="*/ 616696 w 771525"/>
                                  <a:gd name="connsiteY1" fmla="*/ 7144 h 38100"/>
                                  <a:gd name="connsiteX2" fmla="*/ 539039 w 771525"/>
                                  <a:gd name="connsiteY2" fmla="*/ 18002 h 38100"/>
                                  <a:gd name="connsiteX3" fmla="*/ 464229 w 771525"/>
                                  <a:gd name="connsiteY3" fmla="*/ 28461 h 38100"/>
                                  <a:gd name="connsiteX4" fmla="*/ 389496 w 771525"/>
                                  <a:gd name="connsiteY4" fmla="*/ 18002 h 38100"/>
                                  <a:gd name="connsiteX5" fmla="*/ 311887 w 771525"/>
                                  <a:gd name="connsiteY5" fmla="*/ 7144 h 38100"/>
                                  <a:gd name="connsiteX6" fmla="*/ 234248 w 771525"/>
                                  <a:gd name="connsiteY6" fmla="*/ 18002 h 38100"/>
                                  <a:gd name="connsiteX7" fmla="*/ 159487 w 771525"/>
                                  <a:gd name="connsiteY7" fmla="*/ 28461 h 38100"/>
                                  <a:gd name="connsiteX8" fmla="*/ 84753 w 771525"/>
                                  <a:gd name="connsiteY8" fmla="*/ 18002 h 38100"/>
                                  <a:gd name="connsiteX9" fmla="*/ 7144 w 771525"/>
                                  <a:gd name="connsiteY9" fmla="*/ 7144 h 38100"/>
                                  <a:gd name="connsiteX10" fmla="*/ 7144 w 771525"/>
                                  <a:gd name="connsiteY10" fmla="*/ 17793 h 38100"/>
                                  <a:gd name="connsiteX11" fmla="*/ 81877 w 771525"/>
                                  <a:gd name="connsiteY11" fmla="*/ 28261 h 38100"/>
                                  <a:gd name="connsiteX12" fmla="*/ 159487 w 771525"/>
                                  <a:gd name="connsiteY12" fmla="*/ 39110 h 38100"/>
                                  <a:gd name="connsiteX13" fmla="*/ 237125 w 771525"/>
                                  <a:gd name="connsiteY13" fmla="*/ 28261 h 38100"/>
                                  <a:gd name="connsiteX14" fmla="*/ 311887 w 771525"/>
                                  <a:gd name="connsiteY14" fmla="*/ 17793 h 38100"/>
                                  <a:gd name="connsiteX15" fmla="*/ 386620 w 771525"/>
                                  <a:gd name="connsiteY15" fmla="*/ 28261 h 38100"/>
                                  <a:gd name="connsiteX16" fmla="*/ 464229 w 771525"/>
                                  <a:gd name="connsiteY16" fmla="*/ 39110 h 38100"/>
                                  <a:gd name="connsiteX17" fmla="*/ 541896 w 771525"/>
                                  <a:gd name="connsiteY17" fmla="*/ 28261 h 38100"/>
                                  <a:gd name="connsiteX18" fmla="*/ 616696 w 771525"/>
                                  <a:gd name="connsiteY18" fmla="*/ 17793 h 38100"/>
                                  <a:gd name="connsiteX19" fmla="*/ 691486 w 771525"/>
                                  <a:gd name="connsiteY19" fmla="*/ 28261 h 38100"/>
                                  <a:gd name="connsiteX20" fmla="*/ 769144 w 771525"/>
                                  <a:gd name="connsiteY20" fmla="*/ 39110 h 38100"/>
                                  <a:gd name="connsiteX21" fmla="*/ 769144 w 771525"/>
                                  <a:gd name="connsiteY21" fmla="*/ 28461 h 38100"/>
                                  <a:gd name="connsiteX22" fmla="*/ 694354 w 771525"/>
                                  <a:gd name="connsiteY22" fmla="*/ 18002 h 38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771525" h="38100">
                                    <a:moveTo>
                                      <a:pt x="694354" y="18002"/>
                                    </a:moveTo>
                                    <a:cubicBezTo>
                                      <a:pt x="675265" y="12659"/>
                                      <a:pt x="655530" y="7144"/>
                                      <a:pt x="616696" y="7144"/>
                                    </a:cubicBezTo>
                                    <a:cubicBezTo>
                                      <a:pt x="577853" y="7144"/>
                                      <a:pt x="558127" y="12659"/>
                                      <a:pt x="539039" y="18002"/>
                                    </a:cubicBezTo>
                                    <a:cubicBezTo>
                                      <a:pt x="519798" y="23374"/>
                                      <a:pt x="501615" y="28461"/>
                                      <a:pt x="464229" y="28461"/>
                                    </a:cubicBezTo>
                                    <a:cubicBezTo>
                                      <a:pt x="426872" y="28461"/>
                                      <a:pt x="408718" y="23384"/>
                                      <a:pt x="389496" y="18002"/>
                                    </a:cubicBezTo>
                                    <a:cubicBezTo>
                                      <a:pt x="370427" y="12659"/>
                                      <a:pt x="350711" y="7144"/>
                                      <a:pt x="311887" y="7144"/>
                                    </a:cubicBezTo>
                                    <a:cubicBezTo>
                                      <a:pt x="273053" y="7144"/>
                                      <a:pt x="253327" y="12659"/>
                                      <a:pt x="234248" y="18002"/>
                                    </a:cubicBezTo>
                                    <a:cubicBezTo>
                                      <a:pt x="215017" y="23374"/>
                                      <a:pt x="196853" y="28461"/>
                                      <a:pt x="159487" y="28461"/>
                                    </a:cubicBezTo>
                                    <a:cubicBezTo>
                                      <a:pt x="122139" y="28461"/>
                                      <a:pt x="103975" y="23384"/>
                                      <a:pt x="84753" y="18002"/>
                                    </a:cubicBezTo>
                                    <a:cubicBezTo>
                                      <a:pt x="65684" y="12659"/>
                                      <a:pt x="45968" y="7144"/>
                                      <a:pt x="7144" y="7144"/>
                                    </a:cubicBezTo>
                                    <a:lnTo>
                                      <a:pt x="7144" y="17793"/>
                                    </a:lnTo>
                                    <a:cubicBezTo>
                                      <a:pt x="44491" y="17793"/>
                                      <a:pt x="62655" y="22870"/>
                                      <a:pt x="81877" y="28261"/>
                                    </a:cubicBezTo>
                                    <a:cubicBezTo>
                                      <a:pt x="100946" y="33604"/>
                                      <a:pt x="120672" y="39110"/>
                                      <a:pt x="159487" y="39110"/>
                                    </a:cubicBezTo>
                                    <a:cubicBezTo>
                                      <a:pt x="198320" y="39110"/>
                                      <a:pt x="218046" y="33604"/>
                                      <a:pt x="237125" y="28261"/>
                                    </a:cubicBezTo>
                                    <a:cubicBezTo>
                                      <a:pt x="256356" y="22879"/>
                                      <a:pt x="274520" y="17793"/>
                                      <a:pt x="311887" y="17793"/>
                                    </a:cubicBezTo>
                                    <a:cubicBezTo>
                                      <a:pt x="349234" y="17793"/>
                                      <a:pt x="367398" y="22870"/>
                                      <a:pt x="386620" y="28261"/>
                                    </a:cubicBezTo>
                                    <a:cubicBezTo>
                                      <a:pt x="405689" y="33604"/>
                                      <a:pt x="425415" y="39110"/>
                                      <a:pt x="464229" y="39110"/>
                                    </a:cubicBezTo>
                                    <a:cubicBezTo>
                                      <a:pt x="503082" y="39110"/>
                                      <a:pt x="522808" y="33604"/>
                                      <a:pt x="541896" y="28261"/>
                                    </a:cubicBezTo>
                                    <a:cubicBezTo>
                                      <a:pt x="561137" y="22879"/>
                                      <a:pt x="579311" y="17793"/>
                                      <a:pt x="616696" y="17793"/>
                                    </a:cubicBezTo>
                                    <a:cubicBezTo>
                                      <a:pt x="654082" y="17793"/>
                                      <a:pt x="672246" y="22870"/>
                                      <a:pt x="691486" y="28261"/>
                                    </a:cubicBezTo>
                                    <a:cubicBezTo>
                                      <a:pt x="710575" y="33604"/>
                                      <a:pt x="730301" y="39110"/>
                                      <a:pt x="769144" y="39110"/>
                                    </a:cubicBezTo>
                                    <a:lnTo>
                                      <a:pt x="769144" y="28461"/>
                                    </a:lnTo>
                                    <a:cubicBezTo>
                                      <a:pt x="731758" y="28461"/>
                                      <a:pt x="713584" y="23374"/>
                                      <a:pt x="694354" y="1800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86A26B" id="Графический элемент 195" o:spid="_x0000_s1026" style="width:118.3pt;height:5.85pt;rotation:-29802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771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      <v:stroke joinstyle="miter"/>
                      <v:path arrowok="t" o:connecttype="custom" o:connectlocs="1352277,35059;1201035,13913;1049796,35059;904101,55429;758556,35059;607410,13913;456206,35059;310606,55429;165059,35059;13913,13913;13913,34652;159458,55039;310606,76168;461809,55039;607410,34652;752955,55039;904101,76168;1055360,55039;1201035,34652;1346691,55039;1497933,76168;1497933,55429;1352277,35059" o:connectangles="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210A36" w:rsidRPr="004D08DF" w:rsidTr="000204E7">
        <w:tc>
          <w:tcPr>
            <w:tcW w:w="9026" w:type="dxa"/>
            <w:gridSpan w:val="3"/>
          </w:tcPr>
          <w:p w:rsidR="00210A36" w:rsidRPr="004D08DF" w:rsidRDefault="007634CD" w:rsidP="007634CD">
            <w:pPr>
              <w:jc w:val="both"/>
              <w:rPr>
                <w:noProof/>
                <w:lang w:val="en-US"/>
              </w:rPr>
            </w:pPr>
            <w:r w:rsidRPr="004D08DF">
              <w:rPr>
                <w:noProof/>
                <w:lang w:val="en-US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8AEE7E" wp14:editId="51EC0DF2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74295</wp:posOffset>
                      </wp:positionV>
                      <wp:extent cx="2553444" cy="598558"/>
                      <wp:effectExtent l="0" t="0" r="0" b="0"/>
                      <wp:wrapNone/>
                      <wp:docPr id="1" name="Текстовое поле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369045">
                                <a:off x="0" y="0"/>
                                <a:ext cx="2553444" cy="59855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634CD" w:rsidRPr="007634CD" w:rsidRDefault="004D08DF" w:rsidP="007634CD">
                                  <w:pPr>
                                    <w:pStyle w:val="1"/>
                                  </w:pPr>
                                  <w:r w:rsidRPr="00442466">
                                    <w:rPr>
                                      <w:rFonts w:eastAsia="Cambria"/>
                                      <w:lang w:val="de-CH"/>
                                      <w14:shadow w14:blurRad="0" w14:dist="38100" w14:dir="2640000" w14:sx="100000" w14:sy="100000" w14:kx="0" w14:ky="0" w14:algn="bl">
                                        <w14:schemeClr w14:val="tx1"/>
                                      </w14:shadow>
                                    </w:rPr>
                                    <w:t>Dessert</w:t>
                                  </w:r>
                                  <w:r w:rsidR="005360EF" w:rsidRPr="005360EF">
                                    <w:rPr>
                                      <w:rFonts w:eastAsia="Cambria"/>
                                      <w:lang w:val="de-CH"/>
                                      <w14:shadow w14:blurRad="0" w14:dist="38100" w14:dir="2640000" w14:sx="100000" w14:sy="100000" w14:kx="0" w14:ky="0" w14:algn="bl">
                                        <w14:schemeClr w14:val="tx1"/>
                                      </w14:shadow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AEE7E" id="Текстовое поле 213" o:spid="_x0000_s1046" type="#_x0000_t202" style="position:absolute;left:0;text-align:left;margin-left:118pt;margin-top:5.85pt;width:201.05pt;height:47.15pt;rotation:-25226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" filled="f" stroked="f">
                      <v:textbox>
                        <w:txbxContent>
                          <w:p w:rsidR="007634CD" w:rsidRPr="007634CD" w:rsidRDefault="004D08DF" w:rsidP="007634CD">
                            <w:pPr>
                              <w:pStyle w:val="1"/>
                            </w:pPr>
                            <w:r w:rsidRPr="00442466">
                              <w:rPr>
                                <w:rFonts w:eastAsia="Cambria"/>
                                <w:lang w:val="de-CH"/>
                                <w14:shadow w14:blurRad="0" w14:dist="38100" w14:dir="2640000" w14:sx="100000" w14:sy="100000" w14:kx="0" w14:ky="0" w14:algn="bl">
                                  <w14:schemeClr w14:val="tx1"/>
                                </w14:shadow>
                              </w:rPr>
                              <w:t>Dessert</w:t>
                            </w:r>
                            <w:r w:rsidR="005360EF" w:rsidRPr="005360EF">
                              <w:rPr>
                                <w:rFonts w:eastAsia="Cambria"/>
                                <w:lang w:val="de-CH"/>
                                <w14:shadow w14:blurRad="0" w14:dist="38100" w14:dir="2640000" w14:sx="100000" w14:sy="100000" w14:kx="0" w14:ky="0" w14:algn="bl">
                                  <w14:schemeClr w14:val="tx1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360EF" w:rsidRPr="004D08DF" w:rsidRDefault="00910440" w:rsidP="00B73753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9231BD" wp14:editId="128B0156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35940" cy="535940"/>
                <wp:effectExtent l="0" t="0" r="16510" b="16510"/>
                <wp:wrapNone/>
                <wp:docPr id="2" name="Овал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3594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2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20748D" id="Овал 2" o:spid="_x0000_s1026" style="position:absolute;margin-left:0;margin-top:20.2pt;width:42.2pt;height:42.2pt;z-index:25165618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" fillcolor="black [3213]" strokecolor="#ffcbe0 [660]" strokeweight="1pt">
                <v:fill opacity="10537f"/>
                <v:stroke opacity="18247f" joinstyle="miter"/>
                <w10:wrap anchorx="margin"/>
              </v:oval>
            </w:pict>
          </mc:Fallback>
        </mc:AlternateContent>
      </w:r>
      <w:r w:rsidR="001A6806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E729E4" wp14:editId="703EFAF9">
                <wp:simplePos x="0" y="0"/>
                <wp:positionH relativeFrom="margin">
                  <wp:posOffset>3505200</wp:posOffset>
                </wp:positionH>
                <wp:positionV relativeFrom="paragraph">
                  <wp:posOffset>172085</wp:posOffset>
                </wp:positionV>
                <wp:extent cx="2138841" cy="747014"/>
                <wp:effectExtent l="0" t="0" r="0" b="0"/>
                <wp:wrapNone/>
                <wp:docPr id="102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841" cy="7470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85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UAH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729E4" id="_x0000_s1047" type="#_x0000_t202" style="position:absolute;left:0;text-align:left;margin-left:276pt;margin-top:13.55pt;width:168.4pt;height:58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" filled="f" stroked="f">
                <v:textbox>
                  <w:txbxContent>
                    <w:p w:rsidR="001A6806" w:rsidRPr="001A6806" w:rsidRDefault="001A6806" w:rsidP="001A6806">
                      <w:pPr>
                        <w:pStyle w:val="2"/>
                        <w:jc w:val="left"/>
                        <w:rPr>
                          <w:sz w:val="48"/>
                          <w:szCs w:val="20"/>
                          <w:lang w:val="en-US"/>
                        </w:rPr>
                      </w:pPr>
                      <w:r>
                        <w:rPr>
                          <w:sz w:val="48"/>
                          <w:szCs w:val="20"/>
                          <w:lang w:val="en-US"/>
                        </w:rPr>
                        <w:t>85</w:t>
                      </w:r>
                      <w:r w:rsidRPr="001A6806">
                        <w:rPr>
                          <w:sz w:val="48"/>
                          <w:szCs w:val="20"/>
                          <w:lang w:val="en-US"/>
                        </w:rPr>
                        <w:t xml:space="preserve"> UAH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2F18EB" wp14:editId="18DBCFF5">
                <wp:simplePos x="0" y="0"/>
                <wp:positionH relativeFrom="column">
                  <wp:posOffset>-104775</wp:posOffset>
                </wp:positionH>
                <wp:positionV relativeFrom="paragraph">
                  <wp:posOffset>212090</wp:posOffset>
                </wp:positionV>
                <wp:extent cx="2051554" cy="375154"/>
                <wp:effectExtent l="0" t="0" r="0" b="0"/>
                <wp:wrapNone/>
                <wp:docPr id="82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54" cy="375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7AA2" w:rsidRPr="004D08DF" w:rsidRDefault="00567AA2" w:rsidP="00567AA2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A6806" w:rsidRPr="004D08DF">
                              <w:rPr>
                                <w:rFonts w:cs="Helvetica"/>
                              </w:rPr>
                              <w:t>Pancakes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18EB" id="_x0000_s1048" type="#_x0000_t202" style="position:absolute;left:0;text-align:left;margin-left:-8.25pt;margin-top:16.7pt;width:161.55pt;height:2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" filled="f" stroked="f">
                <v:textbox>
                  <w:txbxContent>
                    <w:p w:rsidR="00567AA2" w:rsidRPr="004D08DF" w:rsidRDefault="00567AA2" w:rsidP="00567AA2">
                      <w:pPr>
                        <w:pStyle w:val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1A6806" w:rsidRPr="004D08DF">
                        <w:rPr>
                          <w:rFonts w:cs="Helvetica"/>
                        </w:rPr>
                        <w:t>Pancakes</w:t>
                      </w:r>
                    </w:p>
                  </w:txbxContent>
                </v:textbox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w:drawing>
          <wp:anchor distT="0" distB="0" distL="114300" distR="114300" simplePos="0" relativeHeight="251661312" behindDoc="0" locked="0" layoutInCell="1" allowOverlap="1" wp14:anchorId="43C5A2A6" wp14:editId="0FFDA06F">
            <wp:simplePos x="0" y="0"/>
            <wp:positionH relativeFrom="column">
              <wp:posOffset>153035</wp:posOffset>
            </wp:positionH>
            <wp:positionV relativeFrom="paragraph">
              <wp:posOffset>398780</wp:posOffset>
            </wp:positionV>
            <wp:extent cx="270510" cy="269875"/>
            <wp:effectExtent l="0" t="0" r="0" b="0"/>
            <wp:wrapNone/>
            <wp:docPr id="22" name="Графический элемент 221" descr="Кусочек т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элемент 221" descr="Кусочек торта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0EF" w:rsidRPr="004D08DF" w:rsidRDefault="001A6806" w:rsidP="005360EF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1A9917" wp14:editId="1B6FDAAE">
                <wp:simplePos x="0" y="0"/>
                <wp:positionH relativeFrom="margin">
                  <wp:posOffset>589994</wp:posOffset>
                </wp:positionH>
                <wp:positionV relativeFrom="paragraph">
                  <wp:posOffset>160020</wp:posOffset>
                </wp:positionV>
                <wp:extent cx="2409825" cy="699135"/>
                <wp:effectExtent l="0" t="0" r="0" b="0"/>
                <wp:wrapNone/>
                <wp:docPr id="106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99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D10889" w:rsidRDefault="001A6806" w:rsidP="001A6806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strawberry, chocolate, banana, caramel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9917" id="_x0000_s1049" type="#_x0000_t202" style="position:absolute;left:0;text-align:left;margin-left:46.45pt;margin-top:12.6pt;width:189.75pt;height:55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" filled="f" stroked="f">
                <v:textbox>
                  <w:txbxContent>
                    <w:p w:rsidR="001A6806" w:rsidRPr="00D10889" w:rsidRDefault="001A6806" w:rsidP="001A6806">
                      <w:pPr>
                        <w:pStyle w:val="2"/>
                        <w:jc w:val="left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0"/>
                          <w:lang w:val="en-US"/>
                        </w:rPr>
                        <w:t>strawberry, chocolate, banana, caramel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0EF" w:rsidRPr="004D08DF" w:rsidRDefault="001A6806" w:rsidP="005360EF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0BA27A" wp14:editId="2265151D">
                <wp:simplePos x="0" y="0"/>
                <wp:positionH relativeFrom="margin">
                  <wp:posOffset>3486150</wp:posOffset>
                </wp:positionH>
                <wp:positionV relativeFrom="paragraph">
                  <wp:posOffset>228600</wp:posOffset>
                </wp:positionV>
                <wp:extent cx="2138841" cy="747014"/>
                <wp:effectExtent l="0" t="0" r="0" b="0"/>
                <wp:wrapNone/>
                <wp:docPr id="103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841" cy="7470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1A6806" w:rsidRDefault="001A6806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54 </w:t>
                            </w:r>
                            <w:r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UAH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A27A" id="_x0000_s1050" type="#_x0000_t202" style="position:absolute;left:0;text-align:left;margin-left:274.5pt;margin-top:18pt;width:168.4pt;height:58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" filled="f" stroked="f">
                <v:textbox>
                  <w:txbxContent>
                    <w:p w:rsidR="001A6806" w:rsidRPr="001A6806" w:rsidRDefault="001A6806" w:rsidP="001A6806">
                      <w:pPr>
                        <w:pStyle w:val="2"/>
                        <w:jc w:val="left"/>
                        <w:rPr>
                          <w:sz w:val="48"/>
                          <w:szCs w:val="20"/>
                          <w:lang w:val="en-US"/>
                        </w:rPr>
                      </w:pPr>
                      <w:r>
                        <w:rPr>
                          <w:sz w:val="48"/>
                          <w:szCs w:val="20"/>
                          <w:lang w:val="en-US"/>
                        </w:rPr>
                        <w:t xml:space="preserve">54 </w:t>
                      </w:r>
                      <w:r w:rsidRPr="001A6806">
                        <w:rPr>
                          <w:sz w:val="48"/>
                          <w:szCs w:val="20"/>
                          <w:lang w:val="en-US"/>
                        </w:rPr>
                        <w:t>UAH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E7CE82" wp14:editId="49EA03F4">
                <wp:simplePos x="0" y="0"/>
                <wp:positionH relativeFrom="column">
                  <wp:posOffset>-76200</wp:posOffset>
                </wp:positionH>
                <wp:positionV relativeFrom="paragraph">
                  <wp:posOffset>305435</wp:posOffset>
                </wp:positionV>
                <wp:extent cx="2051554" cy="375154"/>
                <wp:effectExtent l="0" t="0" r="0" b="0"/>
                <wp:wrapNone/>
                <wp:docPr id="83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54" cy="375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7AA2" w:rsidRPr="00DA1030" w:rsidRDefault="001A6806" w:rsidP="00567AA2">
                            <w:pPr>
                              <w:pStyle w:val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Ice cream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CE82" id="_x0000_s1051" type="#_x0000_t202" style="position:absolute;left:0;text-align:left;margin-left:-6pt;margin-top:24.05pt;width:161.55pt;height:29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" filled="f" stroked="f">
                <v:textbox>
                  <w:txbxContent>
                    <w:p w:rsidR="00567AA2" w:rsidRPr="00DA1030" w:rsidRDefault="001A6806" w:rsidP="00567AA2">
                      <w:pPr>
                        <w:pStyle w:val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Ice cream</w:t>
                      </w:r>
                    </w:p>
                  </w:txbxContent>
                </v:textbox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A6805B" wp14:editId="5B96FF4B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536523" cy="536373"/>
                <wp:effectExtent l="0" t="0" r="16510" b="16510"/>
                <wp:wrapNone/>
                <wp:docPr id="36" name="Овал 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23" cy="53637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2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89972DA" id="Овал 36" o:spid="_x0000_s1026" style="position:absolute;margin-left:0;margin-top:30.8pt;width:42.25pt;height:42.25pt;z-index:25165721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" fillcolor="black [3213]" strokecolor="#ffcbe0 [660]" strokeweight="1pt">
                <v:fill opacity="10537f"/>
                <v:stroke opacity="18247f" joinstyle="miter"/>
                <w10:wrap anchorx="margin"/>
              </v:oval>
            </w:pict>
          </mc:Fallback>
        </mc:AlternateContent>
      </w:r>
    </w:p>
    <w:p w:rsidR="005360EF" w:rsidRPr="004D08DF" w:rsidRDefault="001A6806" w:rsidP="005360EF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B58B8C" wp14:editId="54B7695A">
                <wp:simplePos x="0" y="0"/>
                <wp:positionH relativeFrom="margin">
                  <wp:posOffset>552450</wp:posOffset>
                </wp:positionH>
                <wp:positionV relativeFrom="paragraph">
                  <wp:posOffset>210185</wp:posOffset>
                </wp:positionV>
                <wp:extent cx="2409825" cy="699135"/>
                <wp:effectExtent l="0" t="0" r="0" b="0"/>
                <wp:wrapNone/>
                <wp:docPr id="107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99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D10889" w:rsidRDefault="001A6806" w:rsidP="001A6806">
                            <w:pPr>
                              <w:pStyle w:val="2"/>
                              <w:jc w:val="left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Chocolate, vanilla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8B8C" id="_x0000_s1052" type="#_x0000_t202" style="position:absolute;left:0;text-align:left;margin-left:43.5pt;margin-top:16.55pt;width:189.75pt;height:55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" filled="f" stroked="f">
                <v:textbox>
                  <w:txbxContent>
                    <w:p w:rsidR="001A6806" w:rsidRPr="00D10889" w:rsidRDefault="001A6806" w:rsidP="001A6806">
                      <w:pPr>
                        <w:pStyle w:val="2"/>
                        <w:jc w:val="left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>hocolate,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 xml:space="preserve"> vanilla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w:drawing>
          <wp:anchor distT="0" distB="0" distL="114300" distR="114300" simplePos="0" relativeHeight="251669504" behindDoc="0" locked="0" layoutInCell="1" allowOverlap="1" wp14:anchorId="66748347" wp14:editId="1EDD311B">
            <wp:simplePos x="0" y="0"/>
            <wp:positionH relativeFrom="column">
              <wp:posOffset>142875</wp:posOffset>
            </wp:positionH>
            <wp:positionV relativeFrom="paragraph">
              <wp:posOffset>102235</wp:posOffset>
            </wp:positionV>
            <wp:extent cx="270553" cy="270193"/>
            <wp:effectExtent l="0" t="0" r="0" b="0"/>
            <wp:wrapNone/>
            <wp:docPr id="25" name="Графический элемент 221" descr="Кусочек т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элемент 221" descr="Кусочек торта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53" cy="270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360EF" w:rsidRPr="004D08DF" w:rsidRDefault="001A6806" w:rsidP="005360EF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8D146B" wp14:editId="4F552177">
                <wp:simplePos x="0" y="0"/>
                <wp:positionH relativeFrom="margin">
                  <wp:posOffset>3495675</wp:posOffset>
                </wp:positionH>
                <wp:positionV relativeFrom="paragraph">
                  <wp:posOffset>351155</wp:posOffset>
                </wp:positionV>
                <wp:extent cx="2138841" cy="747014"/>
                <wp:effectExtent l="0" t="0" r="0" b="0"/>
                <wp:wrapNone/>
                <wp:docPr id="104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841" cy="7470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1A6806" w:rsidRDefault="00910440" w:rsidP="001A6806">
                            <w:pPr>
                              <w:pStyle w:val="2"/>
                              <w:jc w:val="left"/>
                              <w:rPr>
                                <w:sz w:val="4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20"/>
                                <w:lang w:val="en-US"/>
                              </w:rPr>
                              <w:t>43</w:t>
                            </w:r>
                            <w:r w:rsid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A6806" w:rsidRPr="001A6806">
                              <w:rPr>
                                <w:sz w:val="48"/>
                                <w:szCs w:val="20"/>
                                <w:lang w:val="en-US"/>
                              </w:rPr>
                              <w:t>UAH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146B" id="_x0000_s1053" type="#_x0000_t202" style="position:absolute;left:0;text-align:left;margin-left:275.25pt;margin-top:27.65pt;width:168.4pt;height:58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" filled="f" stroked="f">
                <v:textbox>
                  <w:txbxContent>
                    <w:p w:rsidR="001A6806" w:rsidRPr="001A6806" w:rsidRDefault="00910440" w:rsidP="001A6806">
                      <w:pPr>
                        <w:pStyle w:val="2"/>
                        <w:jc w:val="left"/>
                        <w:rPr>
                          <w:sz w:val="48"/>
                          <w:szCs w:val="20"/>
                          <w:lang w:val="en-US"/>
                        </w:rPr>
                      </w:pPr>
                      <w:r>
                        <w:rPr>
                          <w:sz w:val="48"/>
                          <w:szCs w:val="20"/>
                          <w:lang w:val="en-US"/>
                        </w:rPr>
                        <w:t>43</w:t>
                      </w:r>
                      <w:r w:rsidR="001A6806">
                        <w:rPr>
                          <w:sz w:val="48"/>
                          <w:szCs w:val="20"/>
                          <w:lang w:val="en-US"/>
                        </w:rPr>
                        <w:t xml:space="preserve"> </w:t>
                      </w:r>
                      <w:r w:rsidR="001A6806" w:rsidRPr="001A6806">
                        <w:rPr>
                          <w:sz w:val="48"/>
                          <w:szCs w:val="20"/>
                          <w:lang w:val="en-US"/>
                        </w:rPr>
                        <w:t>UAH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0EF" w:rsidRPr="004D08DF" w:rsidRDefault="004D08DF" w:rsidP="005360EF">
      <w:pPr>
        <w:rPr>
          <w:noProof/>
          <w:lang w:val="en-US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C2005B" wp14:editId="3B94916E">
                <wp:simplePos x="0" y="0"/>
                <wp:positionH relativeFrom="margin">
                  <wp:posOffset>533400</wp:posOffset>
                </wp:positionH>
                <wp:positionV relativeFrom="paragraph">
                  <wp:posOffset>371475</wp:posOffset>
                </wp:positionV>
                <wp:extent cx="2409825" cy="447429"/>
                <wp:effectExtent l="0" t="0" r="0" b="0"/>
                <wp:wrapNone/>
                <wp:docPr id="108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474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D10889" w:rsidRDefault="00910440" w:rsidP="001A6806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cherry,</w:t>
                            </w:r>
                            <w:r w:rsidR="004D08DF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coffee</w:t>
                            </w: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, kiwi, blackberry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005B" id="_x0000_s1054" type="#_x0000_t202" style="position:absolute;left:0;text-align:left;margin-left:42pt;margin-top:29.25pt;width:189.75pt;height:35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" filled="f" stroked="f">
                <v:textbox>
                  <w:txbxContent>
                    <w:p w:rsidR="001A6806" w:rsidRPr="00D10889" w:rsidRDefault="00910440" w:rsidP="001A6806">
                      <w:pPr>
                        <w:pStyle w:val="2"/>
                        <w:jc w:val="left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0"/>
                          <w:lang w:val="en-US"/>
                        </w:rPr>
                        <w:t>cherry,</w:t>
                      </w:r>
                      <w:r w:rsidR="004D08DF"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 coffee</w:t>
                      </w:r>
                      <w:r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, kiwi, blackberry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4A39C1" wp14:editId="0C969C73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536523" cy="536373"/>
                <wp:effectExtent l="0" t="0" r="16510" b="16510"/>
                <wp:wrapNone/>
                <wp:docPr id="37" name="Овал 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23" cy="536373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2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B9B857" id="Овал 37" o:spid="_x0000_s1026" style="position:absolute;margin-left:0;margin-top:12.85pt;width:42.25pt;height:42.25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" fillcolor="black [3213]" strokecolor="#ffcbe0 [660]" strokeweight="1pt">
                <v:fill opacity="10537f"/>
                <v:stroke opacity="18247f" joinstyle="miter"/>
                <w10:wrap anchorx="margin"/>
              </v:oval>
            </w:pict>
          </mc:Fallback>
        </mc:AlternateContent>
      </w:r>
      <w:r w:rsidR="00567AA2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33F312" wp14:editId="5E00C72A">
                <wp:simplePos x="0" y="0"/>
                <wp:positionH relativeFrom="margin">
                  <wp:posOffset>113665</wp:posOffset>
                </wp:positionH>
                <wp:positionV relativeFrom="paragraph">
                  <wp:posOffset>67310</wp:posOffset>
                </wp:positionV>
                <wp:extent cx="2051554" cy="375154"/>
                <wp:effectExtent l="0" t="0" r="0" b="0"/>
                <wp:wrapNone/>
                <wp:docPr id="84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54" cy="375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7AA2" w:rsidRPr="00DA1030" w:rsidRDefault="00567AA2" w:rsidP="00567AA2">
                            <w:pPr>
                              <w:pStyle w:val="2"/>
                              <w:ind w:firstLine="72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Jelly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F312" id="_x0000_s1055" type="#_x0000_t202" style="position:absolute;left:0;text-align:left;margin-left:8.95pt;margin-top:5.3pt;width:161.55pt;height:29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" filled="f" stroked="f">
                <v:textbox>
                  <w:txbxContent>
                    <w:p w:rsidR="00567AA2" w:rsidRPr="00DA1030" w:rsidRDefault="00567AA2" w:rsidP="00567AA2">
                      <w:pPr>
                        <w:pStyle w:val="2"/>
                        <w:ind w:firstLine="72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Jelly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A2" w:rsidRPr="004D08DF">
        <w:rPr>
          <w:noProof/>
          <w:lang w:val="en-US" w:eastAsia="uk-UA"/>
        </w:rPr>
        <w:drawing>
          <wp:anchor distT="0" distB="0" distL="114300" distR="114300" simplePos="0" relativeHeight="251671552" behindDoc="0" locked="0" layoutInCell="1" allowOverlap="1" wp14:anchorId="5EE576FD" wp14:editId="2412B4DC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270553" cy="270193"/>
            <wp:effectExtent l="0" t="0" r="0" b="0"/>
            <wp:wrapNone/>
            <wp:docPr id="27" name="Графический элемент 221" descr="Кусочек т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элемент 221" descr="Кусочек торта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53" cy="27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0EF" w:rsidRPr="004D08DF" w:rsidRDefault="005360EF" w:rsidP="005360EF">
      <w:pPr>
        <w:rPr>
          <w:noProof/>
          <w:lang w:val="en-US"/>
        </w:rPr>
      </w:pPr>
    </w:p>
    <w:bookmarkStart w:id="0" w:name="_GoBack"/>
    <w:bookmarkEnd w:id="0"/>
    <w:p w:rsidR="005A20B8" w:rsidRPr="005360EF" w:rsidRDefault="00987B62" w:rsidP="005360EF">
      <w:pPr>
        <w:tabs>
          <w:tab w:val="left" w:pos="7905"/>
        </w:tabs>
        <w:jc w:val="left"/>
        <w:rPr>
          <w:lang w:val="uk-UA"/>
        </w:rPr>
      </w:pP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BF7DCD" wp14:editId="444A19F5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1502410" cy="73660"/>
                <wp:effectExtent l="0" t="38100" r="0" b="40640"/>
                <wp:wrapNone/>
                <wp:docPr id="72" name="Графический элемент 19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7149">
                          <a:off x="0" y="0"/>
                          <a:ext cx="1502410" cy="73660"/>
                        </a:xfrm>
                        <a:custGeom>
                          <a:avLst/>
                          <a:gdLst>
                            <a:gd name="connsiteX0" fmla="*/ 694354 w 771525"/>
                            <a:gd name="connsiteY0" fmla="*/ 18002 h 38100"/>
                            <a:gd name="connsiteX1" fmla="*/ 616696 w 771525"/>
                            <a:gd name="connsiteY1" fmla="*/ 7144 h 38100"/>
                            <a:gd name="connsiteX2" fmla="*/ 539039 w 771525"/>
                            <a:gd name="connsiteY2" fmla="*/ 18002 h 38100"/>
                            <a:gd name="connsiteX3" fmla="*/ 464229 w 771525"/>
                            <a:gd name="connsiteY3" fmla="*/ 28461 h 38100"/>
                            <a:gd name="connsiteX4" fmla="*/ 389496 w 771525"/>
                            <a:gd name="connsiteY4" fmla="*/ 18002 h 38100"/>
                            <a:gd name="connsiteX5" fmla="*/ 311887 w 771525"/>
                            <a:gd name="connsiteY5" fmla="*/ 7144 h 38100"/>
                            <a:gd name="connsiteX6" fmla="*/ 234248 w 771525"/>
                            <a:gd name="connsiteY6" fmla="*/ 18002 h 38100"/>
                            <a:gd name="connsiteX7" fmla="*/ 159487 w 771525"/>
                            <a:gd name="connsiteY7" fmla="*/ 28461 h 38100"/>
                            <a:gd name="connsiteX8" fmla="*/ 84753 w 771525"/>
                            <a:gd name="connsiteY8" fmla="*/ 18002 h 38100"/>
                            <a:gd name="connsiteX9" fmla="*/ 7144 w 771525"/>
                            <a:gd name="connsiteY9" fmla="*/ 7144 h 38100"/>
                            <a:gd name="connsiteX10" fmla="*/ 7144 w 771525"/>
                            <a:gd name="connsiteY10" fmla="*/ 17793 h 38100"/>
                            <a:gd name="connsiteX11" fmla="*/ 81877 w 771525"/>
                            <a:gd name="connsiteY11" fmla="*/ 28261 h 38100"/>
                            <a:gd name="connsiteX12" fmla="*/ 159487 w 771525"/>
                            <a:gd name="connsiteY12" fmla="*/ 39110 h 38100"/>
                            <a:gd name="connsiteX13" fmla="*/ 237125 w 771525"/>
                            <a:gd name="connsiteY13" fmla="*/ 28261 h 38100"/>
                            <a:gd name="connsiteX14" fmla="*/ 311887 w 771525"/>
                            <a:gd name="connsiteY14" fmla="*/ 17793 h 38100"/>
                            <a:gd name="connsiteX15" fmla="*/ 386620 w 771525"/>
                            <a:gd name="connsiteY15" fmla="*/ 28261 h 38100"/>
                            <a:gd name="connsiteX16" fmla="*/ 464229 w 771525"/>
                            <a:gd name="connsiteY16" fmla="*/ 39110 h 38100"/>
                            <a:gd name="connsiteX17" fmla="*/ 541896 w 771525"/>
                            <a:gd name="connsiteY17" fmla="*/ 28261 h 38100"/>
                            <a:gd name="connsiteX18" fmla="*/ 616696 w 771525"/>
                            <a:gd name="connsiteY18" fmla="*/ 17793 h 38100"/>
                            <a:gd name="connsiteX19" fmla="*/ 691486 w 771525"/>
                            <a:gd name="connsiteY19" fmla="*/ 28261 h 38100"/>
                            <a:gd name="connsiteX20" fmla="*/ 769144 w 771525"/>
                            <a:gd name="connsiteY20" fmla="*/ 39110 h 38100"/>
                            <a:gd name="connsiteX21" fmla="*/ 769144 w 771525"/>
                            <a:gd name="connsiteY21" fmla="*/ 28461 h 38100"/>
                            <a:gd name="connsiteX22" fmla="*/ 694354 w 771525"/>
                            <a:gd name="connsiteY22" fmla="*/ 18002 h 38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771525" h="38100">
                              <a:moveTo>
                                <a:pt x="694354" y="18002"/>
                              </a:moveTo>
                              <a:cubicBezTo>
                                <a:pt x="675265" y="12659"/>
                                <a:pt x="655530" y="7144"/>
                                <a:pt x="616696" y="7144"/>
                              </a:cubicBezTo>
                              <a:cubicBezTo>
                                <a:pt x="577853" y="7144"/>
                                <a:pt x="558127" y="12659"/>
                                <a:pt x="539039" y="18002"/>
                              </a:cubicBezTo>
                              <a:cubicBezTo>
                                <a:pt x="519798" y="23374"/>
                                <a:pt x="501615" y="28461"/>
                                <a:pt x="464229" y="28461"/>
                              </a:cubicBezTo>
                              <a:cubicBezTo>
                                <a:pt x="426872" y="28461"/>
                                <a:pt x="408718" y="23384"/>
                                <a:pt x="389496" y="18002"/>
                              </a:cubicBezTo>
                              <a:cubicBezTo>
                                <a:pt x="370427" y="12659"/>
                                <a:pt x="350711" y="7144"/>
                                <a:pt x="311887" y="7144"/>
                              </a:cubicBezTo>
                              <a:cubicBezTo>
                                <a:pt x="273053" y="7144"/>
                                <a:pt x="253327" y="12659"/>
                                <a:pt x="234248" y="18002"/>
                              </a:cubicBezTo>
                              <a:cubicBezTo>
                                <a:pt x="215017" y="23374"/>
                                <a:pt x="196853" y="28461"/>
                                <a:pt x="159487" y="28461"/>
                              </a:cubicBezTo>
                              <a:cubicBezTo>
                                <a:pt x="122139" y="28461"/>
                                <a:pt x="103975" y="23384"/>
                                <a:pt x="84753" y="18002"/>
                              </a:cubicBezTo>
                              <a:cubicBezTo>
                                <a:pt x="65684" y="12659"/>
                                <a:pt x="45968" y="7144"/>
                                <a:pt x="7144" y="7144"/>
                              </a:cubicBezTo>
                              <a:lnTo>
                                <a:pt x="7144" y="17793"/>
                              </a:lnTo>
                              <a:cubicBezTo>
                                <a:pt x="44491" y="17793"/>
                                <a:pt x="62655" y="22870"/>
                                <a:pt x="81877" y="28261"/>
                              </a:cubicBezTo>
                              <a:cubicBezTo>
                                <a:pt x="100946" y="33604"/>
                                <a:pt x="120672" y="39110"/>
                                <a:pt x="159487" y="39110"/>
                              </a:cubicBezTo>
                              <a:cubicBezTo>
                                <a:pt x="198320" y="39110"/>
                                <a:pt x="218046" y="33604"/>
                                <a:pt x="237125" y="28261"/>
                              </a:cubicBezTo>
                              <a:cubicBezTo>
                                <a:pt x="256356" y="22879"/>
                                <a:pt x="274520" y="17793"/>
                                <a:pt x="311887" y="17793"/>
                              </a:cubicBezTo>
                              <a:cubicBezTo>
                                <a:pt x="349234" y="17793"/>
                                <a:pt x="367398" y="22870"/>
                                <a:pt x="386620" y="28261"/>
                              </a:cubicBezTo>
                              <a:cubicBezTo>
                                <a:pt x="405689" y="33604"/>
                                <a:pt x="425415" y="39110"/>
                                <a:pt x="464229" y="39110"/>
                              </a:cubicBezTo>
                              <a:cubicBezTo>
                                <a:pt x="503082" y="39110"/>
                                <a:pt x="522808" y="33604"/>
                                <a:pt x="541896" y="28261"/>
                              </a:cubicBezTo>
                              <a:cubicBezTo>
                                <a:pt x="561137" y="22879"/>
                                <a:pt x="579311" y="17793"/>
                                <a:pt x="616696" y="17793"/>
                              </a:cubicBezTo>
                              <a:cubicBezTo>
                                <a:pt x="654082" y="17793"/>
                                <a:pt x="672246" y="22870"/>
                                <a:pt x="691486" y="28261"/>
                              </a:cubicBezTo>
                              <a:cubicBezTo>
                                <a:pt x="710575" y="33604"/>
                                <a:pt x="730301" y="39110"/>
                                <a:pt x="769144" y="39110"/>
                              </a:cubicBezTo>
                              <a:lnTo>
                                <a:pt x="769144" y="28461"/>
                              </a:lnTo>
                              <a:cubicBezTo>
                                <a:pt x="731758" y="28461"/>
                                <a:pt x="713584" y="23374"/>
                                <a:pt x="694354" y="180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24C513" id="Графический элемент 195" o:spid="_x0000_s1026" style="position:absolute;margin-left:0;margin-top:15.3pt;width:118.3pt;height:5.8pt;rotation:-298026fd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715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" path="m694354,18002c675265,12659,655530,7144,616696,7144v-38843,,-58569,5515,-77657,10858c519798,23374,501615,28461,464229,28461v-37357,,-55511,-5077,-74733,-10459c370427,12659,350711,7144,311887,7144v-38834,,-58560,5515,-77639,10858c215017,23374,196853,28461,159487,28461v-37348,,-55512,-5077,-74734,-10459c65684,12659,45968,7144,7144,7144r,10649c44491,17793,62655,22870,81877,28261v19069,5343,38795,10849,77610,10849c198320,39110,218046,33604,237125,28261v19231,-5382,37395,-10468,74762,-10468c349234,17793,367398,22870,386620,28261v19069,5343,38795,10849,77609,10849c503082,39110,522808,33604,541896,28261v19241,-5382,37415,-10468,74800,-10468c654082,17793,672246,22870,691486,28261v19089,5343,38815,10849,77658,10849l769144,28461v-37386,,-55560,-5087,-74790,-10459xe" fillcolor="#cdedda [3207]" stroked="f">
                <v:stroke joinstyle="miter"/>
                <v:path arrowok="t" o:connecttype="custom" o:connectlocs="1352133,34804;1200908,13812;1049684,34804;904005,55025;758475,34804;607345,13812;456157,34804;310573,55025;165042,34804;13912,13812;13912,34400;159441,54638;310573,75613;461759,54638;607345,34400;752875,54638;904005,75613;1055248,54638;1200908,34400;1346548,54638;1497773,75613;1497773,55025;1352133,34804" o:connectangles="0,0,0,0,0,0,0,0,0,0,0,0,0,0,0,0,0,0,0,0,0,0,0"/>
                <w10:wrap anchorx="margin"/>
              </v:shape>
            </w:pict>
          </mc:Fallback>
        </mc:AlternateContent>
      </w:r>
      <w:r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B7D991" wp14:editId="1A225164">
                <wp:simplePos x="0" y="0"/>
                <wp:positionH relativeFrom="margin">
                  <wp:posOffset>779145</wp:posOffset>
                </wp:positionH>
                <wp:positionV relativeFrom="paragraph">
                  <wp:posOffset>299085</wp:posOffset>
                </wp:positionV>
                <wp:extent cx="4566051" cy="655975"/>
                <wp:effectExtent l="0" t="0" r="0" b="0"/>
                <wp:wrapNone/>
                <wp:docPr id="70" name="Текстовое 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45305">
                          <a:off x="0" y="0"/>
                          <a:ext cx="4566051" cy="655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60EF" w:rsidRPr="005360EF" w:rsidRDefault="00910440" w:rsidP="005360EF">
                            <w:pPr>
                              <w:pStyle w:val="1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Dishes</w:t>
                            </w:r>
                            <w:r w:rsidR="005360EF" w:rsidRPr="005360EF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from</w:t>
                            </w:r>
                            <w:r w:rsidR="005360EF" w:rsidRPr="005360EF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the chef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D991" id="_x0000_s1056" type="#_x0000_t202" style="position:absolute;margin-left:61.35pt;margin-top:23.55pt;width:359.55pt;height:51.65pt;rotation:-278195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" filled="f" stroked="f">
                <v:textbox>
                  <w:txbxContent>
                    <w:p w:rsidR="005360EF" w:rsidRPr="005360EF" w:rsidRDefault="00910440" w:rsidP="005360EF">
                      <w:pPr>
                        <w:pStyle w:val="1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Dishes</w:t>
                      </w:r>
                      <w:r w:rsidR="005360EF" w:rsidRPr="005360EF">
                        <w:rPr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from</w:t>
                      </w:r>
                      <w:r w:rsidR="005360EF" w:rsidRPr="005360EF">
                        <w:rPr>
                          <w:sz w:val="72"/>
                          <w:szCs w:val="72"/>
                          <w:lang w:val="en-US"/>
                        </w:rPr>
                        <w:t xml:space="preserve"> the chef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8DF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992845" wp14:editId="5BAAA8B8">
                <wp:simplePos x="0" y="0"/>
                <wp:positionH relativeFrom="margin">
                  <wp:posOffset>-314325</wp:posOffset>
                </wp:positionH>
                <wp:positionV relativeFrom="paragraph">
                  <wp:posOffset>3466465</wp:posOffset>
                </wp:positionV>
                <wp:extent cx="4810125" cy="655955"/>
                <wp:effectExtent l="0" t="0" r="0" b="0"/>
                <wp:wrapNone/>
                <wp:docPr id="113" name="Текстовое 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55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0440" w:rsidRPr="005360EF" w:rsidRDefault="00910440" w:rsidP="00910440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“Toni Cake”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2845" id="_x0000_s1057" type="#_x0000_t202" style="position:absolute;margin-left:-24.75pt;margin-top:272.95pt;width:378.75pt;height:51.6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" filled="f" stroked="f">
                <v:textbox>
                  <w:txbxContent>
                    <w:p w:rsidR="00910440" w:rsidRPr="005360EF" w:rsidRDefault="00910440" w:rsidP="00910440">
                      <w:pPr>
                        <w:pStyle w:val="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“Toni Cake”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1789E3" wp14:editId="4B11AAA6">
                <wp:simplePos x="0" y="0"/>
                <wp:positionH relativeFrom="margin">
                  <wp:posOffset>1076324</wp:posOffset>
                </wp:positionH>
                <wp:positionV relativeFrom="paragraph">
                  <wp:posOffset>3951605</wp:posOffset>
                </wp:positionV>
                <wp:extent cx="3209925" cy="1809750"/>
                <wp:effectExtent l="0" t="0" r="0" b="0"/>
                <wp:wrapNone/>
                <wp:docPr id="114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809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0440" w:rsidRPr="00D10889" w:rsidRDefault="00910440" w:rsidP="00910440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Savoyardi cookies, cream cheese "Mascarpone", eggs, sugar, coffee, c</w:t>
                            </w:r>
                            <w:r w:rsidRPr="00910440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ognac </w:t>
                            </w:r>
                            <w:r w:rsidR="004D08DF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>,c</w:t>
                            </w:r>
                            <w:r w:rsidRPr="00910440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ocoa powder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89E3" id="_x0000_s1058" type="#_x0000_t202" style="position:absolute;margin-left:84.75pt;margin-top:311.15pt;width:252.75pt;height:142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" filled="f" stroked="f">
                <v:textbox>
                  <w:txbxContent>
                    <w:p w:rsidR="00910440" w:rsidRPr="00D10889" w:rsidRDefault="00910440" w:rsidP="00910440">
                      <w:pPr>
                        <w:pStyle w:val="2"/>
                        <w:jc w:val="left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0"/>
                          <w:lang w:val="en-US"/>
                        </w:rPr>
                        <w:t>Savoyardi cookies, cream cheese "Mascarpone", eggs, sugar, coffee, c</w:t>
                      </w:r>
                      <w:r w:rsidRPr="00910440"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ognac </w:t>
                      </w:r>
                      <w:r w:rsidR="004D08DF">
                        <w:rPr>
                          <w:noProof/>
                          <w:sz w:val="24"/>
                          <w:szCs w:val="20"/>
                          <w:lang w:val="en-US"/>
                        </w:rPr>
                        <w:t>,c</w:t>
                      </w:r>
                      <w:r w:rsidRPr="00910440"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ocoa powder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CC6C55" wp14:editId="6064E466">
                <wp:simplePos x="0" y="0"/>
                <wp:positionH relativeFrom="column">
                  <wp:posOffset>3399790</wp:posOffset>
                </wp:positionH>
                <wp:positionV relativeFrom="paragraph">
                  <wp:posOffset>3970655</wp:posOffset>
                </wp:positionV>
                <wp:extent cx="2962275" cy="655955"/>
                <wp:effectExtent l="0" t="0" r="0" b="0"/>
                <wp:wrapNone/>
                <wp:docPr id="116" name="Текстовое 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55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0440" w:rsidRPr="001A6806" w:rsidRDefault="00910440" w:rsidP="00910440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420</w:t>
                            </w:r>
                            <w:r w:rsidRPr="001A6806">
                              <w:rPr>
                                <w:lang w:val="en-US"/>
                              </w:rPr>
                              <w:t xml:space="preserve"> UAH</w:t>
                            </w:r>
                          </w:p>
                          <w:p w:rsidR="00910440" w:rsidRPr="005360EF" w:rsidRDefault="00910440" w:rsidP="00910440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6C55" id="_x0000_s1059" type="#_x0000_t202" style="position:absolute;margin-left:267.7pt;margin-top:312.65pt;width:233.25pt;height:51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" filled="f" stroked="f">
                <v:textbox>
                  <w:txbxContent>
                    <w:p w:rsidR="00910440" w:rsidRPr="001A6806" w:rsidRDefault="00910440" w:rsidP="00910440">
                      <w:pPr>
                        <w:pStyle w:val="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1A6806">
                        <w:rPr>
                          <w:lang w:val="en-US"/>
                        </w:rPr>
                        <w:t xml:space="preserve"> UAH</w:t>
                      </w:r>
                    </w:p>
                    <w:p w:rsidR="00910440" w:rsidRPr="005360EF" w:rsidRDefault="00910440" w:rsidP="00910440">
                      <w:pPr>
                        <w:pStyle w:val="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w:drawing>
          <wp:anchor distT="0" distB="0" distL="114300" distR="114300" simplePos="0" relativeHeight="251789312" behindDoc="0" locked="0" layoutInCell="1" allowOverlap="1" wp14:anchorId="199B1013" wp14:editId="6CC45568">
            <wp:simplePos x="0" y="0"/>
            <wp:positionH relativeFrom="column">
              <wp:posOffset>171730</wp:posOffset>
            </wp:positionH>
            <wp:positionV relativeFrom="paragraph">
              <wp:posOffset>3783965</wp:posOffset>
            </wp:positionV>
            <wp:extent cx="742950" cy="741960"/>
            <wp:effectExtent l="0" t="0" r="0" b="0"/>
            <wp:wrapNone/>
            <wp:docPr id="112" name="Графический элемент 221" descr="Кусочек т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элемент 221" descr="Кусочек торта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0D72F0" wp14:editId="75FF3A46">
                <wp:simplePos x="0" y="0"/>
                <wp:positionH relativeFrom="margin">
                  <wp:align>left</wp:align>
                </wp:positionH>
                <wp:positionV relativeFrom="paragraph">
                  <wp:posOffset>3599815</wp:posOffset>
                </wp:positionV>
                <wp:extent cx="1104900" cy="1103737"/>
                <wp:effectExtent l="0" t="0" r="19050" b="20320"/>
                <wp:wrapNone/>
                <wp:docPr id="109" name="Овал 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37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2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00AD9" id="Овал 18" o:spid="_x0000_s1026" style="position:absolute;margin-left:0;margin-top:283.45pt;width:87pt;height:86.9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" fillcolor="black [3213]" strokecolor="#ffcbe0 [660]" strokeweight="1pt">
                <v:fill opacity="10537f"/>
                <v:stroke opacity="18247f" joinstyle="miter"/>
                <w10:wrap anchorx="margin"/>
              </v:oval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6B8E82" wp14:editId="4846ED77">
                <wp:simplePos x="0" y="0"/>
                <wp:positionH relativeFrom="column">
                  <wp:posOffset>2543175</wp:posOffset>
                </wp:positionH>
                <wp:positionV relativeFrom="paragraph">
                  <wp:posOffset>1818640</wp:posOffset>
                </wp:positionV>
                <wp:extent cx="4810125" cy="655955"/>
                <wp:effectExtent l="0" t="0" r="0" b="0"/>
                <wp:wrapNone/>
                <wp:docPr id="105" name="Текстовое 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55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6806" w:rsidRPr="001A6806" w:rsidRDefault="001A6806" w:rsidP="001A6806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690</w:t>
                            </w:r>
                            <w:r w:rsidRPr="001A6806">
                              <w:rPr>
                                <w:lang w:val="en-US"/>
                              </w:rPr>
                              <w:t xml:space="preserve"> UAH</w:t>
                            </w:r>
                          </w:p>
                          <w:p w:rsidR="001A6806" w:rsidRPr="005360EF" w:rsidRDefault="001A6806" w:rsidP="001A6806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8E82" id="_x0000_s1060" type="#_x0000_t202" style="position:absolute;margin-left:200.25pt;margin-top:143.2pt;width:378.75pt;height:5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" filled="f" stroked="f">
                <v:textbox>
                  <w:txbxContent>
                    <w:p w:rsidR="001A6806" w:rsidRPr="001A6806" w:rsidRDefault="001A6806" w:rsidP="001A6806">
                      <w:pPr>
                        <w:pStyle w:val="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69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1A6806">
                        <w:rPr>
                          <w:lang w:val="en-US"/>
                        </w:rPr>
                        <w:t xml:space="preserve"> UAH</w:t>
                      </w:r>
                    </w:p>
                    <w:p w:rsidR="001A6806" w:rsidRPr="005360EF" w:rsidRDefault="001A6806" w:rsidP="001A6806">
                      <w:pPr>
                        <w:pStyle w:val="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10B8B5" wp14:editId="708AE6B8">
                <wp:simplePos x="0" y="0"/>
                <wp:positionH relativeFrom="margin">
                  <wp:posOffset>1162050</wp:posOffset>
                </wp:positionH>
                <wp:positionV relativeFrom="paragraph">
                  <wp:posOffset>1760855</wp:posOffset>
                </wp:positionV>
                <wp:extent cx="2381250" cy="933450"/>
                <wp:effectExtent l="0" t="0" r="0" b="0"/>
                <wp:wrapNone/>
                <wp:docPr id="88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33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3531" w:rsidRPr="00D10889" w:rsidRDefault="007F3531" w:rsidP="007F3531">
                            <w:pPr>
                              <w:pStyle w:val="2"/>
                              <w:jc w:val="left"/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D10889"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mozzarella(cheese), tomato, </w:t>
                            </w:r>
                            <w:r>
                              <w:rPr>
                                <w:noProof/>
                                <w:sz w:val="24"/>
                                <w:szCs w:val="20"/>
                                <w:lang w:val="en-US"/>
                              </w:rPr>
                              <w:t xml:space="preserve"> peperoni (pepper), peperoni, tomato sauce, bacon, basil, mushroom, special spices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B8B5" id="_x0000_s1061" type="#_x0000_t202" style="position:absolute;margin-left:91.5pt;margin-top:138.65pt;width:187.5pt;height:73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" filled="f" stroked="f">
                <v:textbox>
                  <w:txbxContent>
                    <w:p w:rsidR="007F3531" w:rsidRPr="00D10889" w:rsidRDefault="007F3531" w:rsidP="007F3531">
                      <w:pPr>
                        <w:pStyle w:val="2"/>
                        <w:jc w:val="left"/>
                        <w:rPr>
                          <w:noProof/>
                          <w:sz w:val="24"/>
                          <w:szCs w:val="20"/>
                          <w:lang w:val="en-US"/>
                        </w:rPr>
                      </w:pPr>
                      <w:r w:rsidRPr="00D10889"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mozzarella(cheese), tomato, </w:t>
                      </w:r>
                      <w:r>
                        <w:rPr>
                          <w:noProof/>
                          <w:sz w:val="24"/>
                          <w:szCs w:val="20"/>
                          <w:lang w:val="en-US"/>
                        </w:rPr>
                        <w:t xml:space="preserve"> peperoni (pepper), peperoni, tomato sauce, bacon, basil, mushroom, special spices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440" w:rsidRPr="004D08DF">
        <w:rPr>
          <w:noProof/>
          <w:lang w:val="en-US" w:eastAsia="uk-UA"/>
        </w:rPr>
        <w:drawing>
          <wp:anchor distT="0" distB="0" distL="114300" distR="114300" simplePos="0" relativeHeight="251727872" behindDoc="0" locked="0" layoutInCell="1" allowOverlap="1" wp14:anchorId="1BC2216C" wp14:editId="0188FA64">
            <wp:simplePos x="0" y="0"/>
            <wp:positionH relativeFrom="column">
              <wp:posOffset>266065</wp:posOffset>
            </wp:positionH>
            <wp:positionV relativeFrom="paragraph">
              <wp:posOffset>1445895</wp:posOffset>
            </wp:positionV>
            <wp:extent cx="581025" cy="580299"/>
            <wp:effectExtent l="0" t="0" r="0" b="0"/>
            <wp:wrapNone/>
            <wp:docPr id="74" name="Графический элемент 217" descr="Макаронные издел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Графический элемент 217" descr="Макаронные изделия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A6CBF" wp14:editId="682AD1D9">
                <wp:simplePos x="0" y="0"/>
                <wp:positionH relativeFrom="margin">
                  <wp:align>left</wp:align>
                </wp:positionH>
                <wp:positionV relativeFrom="paragraph">
                  <wp:posOffset>1268730</wp:posOffset>
                </wp:positionV>
                <wp:extent cx="1104900" cy="1103737"/>
                <wp:effectExtent l="0" t="0" r="19050" b="20320"/>
                <wp:wrapNone/>
                <wp:docPr id="73" name="Овал 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3737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  <a:alpha val="2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3A18" id="Овал 18" o:spid="_x0000_s1026" style="position:absolute;margin-left:0;margin-top:99.9pt;width:87pt;height:86.9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" fillcolor="black [3213]" strokecolor="#ffcbe0 [660]" strokeweight="1pt">
                <v:fill opacity="10537f"/>
                <v:stroke opacity="18247f" joinstyle="miter"/>
                <w10:wrap anchorx="margin"/>
              </v:oval>
            </w:pict>
          </mc:Fallback>
        </mc:AlternateContent>
      </w:r>
      <w:r w:rsidR="00910440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C15DF4" wp14:editId="0E3E379B">
                <wp:simplePos x="0" y="0"/>
                <wp:positionH relativeFrom="column">
                  <wp:posOffset>199390</wp:posOffset>
                </wp:positionH>
                <wp:positionV relativeFrom="paragraph">
                  <wp:posOffset>1265555</wp:posOffset>
                </wp:positionV>
                <wp:extent cx="4810125" cy="655955"/>
                <wp:effectExtent l="0" t="0" r="0" b="0"/>
                <wp:wrapNone/>
                <wp:docPr id="75" name="Текстовое 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55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360EF" w:rsidRPr="005360EF" w:rsidRDefault="00910440" w:rsidP="005360EF">
                            <w:pPr>
                              <w:pStyle w:val="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360EF">
                              <w:rPr>
                                <w:lang w:val="en-US"/>
                              </w:rPr>
                              <w:t>Peperoni</w:t>
                            </w:r>
                            <w:r w:rsidR="007F3531">
                              <w:rPr>
                                <w:lang w:val="en-US"/>
                              </w:rPr>
                              <w:t xml:space="preserve"> (100cm)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5DF4" id="_x0000_s1062" type="#_x0000_t202" style="position:absolute;margin-left:15.7pt;margin-top:99.65pt;width:378.75pt;height:5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" filled="f" stroked="f">
                <v:textbox>
                  <w:txbxContent>
                    <w:p w:rsidR="005360EF" w:rsidRPr="005360EF" w:rsidRDefault="00910440" w:rsidP="005360EF">
                      <w:pPr>
                        <w:pStyle w:val="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5360EF">
                        <w:rPr>
                          <w:lang w:val="en-US"/>
                        </w:rPr>
                        <w:t>Peperoni</w:t>
                      </w:r>
                      <w:r w:rsidR="007F3531">
                        <w:rPr>
                          <w:lang w:val="en-US"/>
                        </w:rPr>
                        <w:t xml:space="preserve"> (100cm)</w:t>
                      </w:r>
                    </w:p>
                  </w:txbxContent>
                </v:textbox>
              </v:shape>
            </w:pict>
          </mc:Fallback>
        </mc:AlternateContent>
      </w:r>
      <w:r w:rsidR="005360EF" w:rsidRPr="004D08DF">
        <w:rPr>
          <w:noProof/>
          <w:lang w:val="en-US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7E03F" wp14:editId="7192876F">
                <wp:simplePos x="0" y="0"/>
                <wp:positionH relativeFrom="column">
                  <wp:posOffset>1147445</wp:posOffset>
                </wp:positionH>
                <wp:positionV relativeFrom="paragraph">
                  <wp:posOffset>1185545</wp:posOffset>
                </wp:positionV>
                <wp:extent cx="2051554" cy="375154"/>
                <wp:effectExtent l="0" t="0" r="0" b="0"/>
                <wp:wrapNone/>
                <wp:docPr id="40" name="Текстовое 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60134">
                          <a:off x="0" y="0"/>
                          <a:ext cx="2051554" cy="375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42466" w:rsidRPr="005360EF" w:rsidRDefault="00442466" w:rsidP="00442466">
                            <w:pPr>
                              <w:pStyle w:val="2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E03F" id="_x0000_s1063" type="#_x0000_t202" style="position:absolute;margin-left:90.35pt;margin-top:93.35pt;width:161.55pt;height:29.55pt;rotation:-26199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" filled="f" stroked="f">
                <v:textbox>
                  <w:txbxContent>
                    <w:p w:rsidR="00442466" w:rsidRPr="005360EF" w:rsidRDefault="00442466" w:rsidP="00442466">
                      <w:pPr>
                        <w:pStyle w:val="2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0EF" w:rsidRPr="004D08DF">
        <w:rPr>
          <w:noProof/>
          <w:lang w:val="en-US"/>
        </w:rPr>
        <w:tab/>
      </w:r>
    </w:p>
    <w:sectPr w:rsidR="005A20B8" w:rsidRPr="005360EF" w:rsidSect="003A6952">
      <w:headerReference w:type="default" r:id="rId16"/>
      <w:pgSz w:w="11906" w:h="16838" w:code="9"/>
      <w:pgMar w:top="1361" w:right="1440" w:bottom="1440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67D" w:rsidRDefault="008E367D" w:rsidP="003E5235">
      <w:r>
        <w:separator/>
      </w:r>
    </w:p>
  </w:endnote>
  <w:endnote w:type="continuationSeparator" w:id="0">
    <w:p w:rsidR="008E367D" w:rsidRDefault="008E367D" w:rsidP="003E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67D" w:rsidRDefault="008E367D" w:rsidP="003E5235">
      <w:r>
        <w:separator/>
      </w:r>
    </w:p>
  </w:footnote>
  <w:footnote w:type="continuationSeparator" w:id="0">
    <w:p w:rsidR="008E367D" w:rsidRDefault="008E367D" w:rsidP="003E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235" w:rsidRDefault="003E5235">
    <w:pPr>
      <w:pStyle w:val="a3"/>
    </w:pPr>
    <w:r w:rsidRPr="003E5235"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F64AE2" wp14:editId="64473D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5652" cy="9391508"/>
              <wp:effectExtent l="0" t="0" r="10795" b="12700"/>
              <wp:wrapNone/>
              <wp:docPr id="4" name="Группа 3">
                <a:extLst xmlns:a="http://schemas.openxmlformats.org/drawingml/2006/main">
                  <a:ext uri="{FF2B5EF4-FFF2-40B4-BE49-F238E27FC236}">
                    <a16:creationId xmlns:a16="http://schemas.microsoft.com/office/drawing/2014/main" id="{DB2A518C-E712-4203-916F-886381D817B7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5652" cy="9391508"/>
                        <a:chOff x="0" y="0"/>
                        <a:chExt cx="7115652" cy="9391508"/>
                      </a:xfrm>
                    </wpg:grpSpPr>
                    <wps:wsp>
                      <wps:cNvPr id="7" name="Прямоугольник: Скругленные углы 2">
                        <a:extLst>
                          <a:ext uri="{FF2B5EF4-FFF2-40B4-BE49-F238E27FC236}">
                            <a16:creationId xmlns:a16="http://schemas.microsoft.com/office/drawing/2014/main" id="{439F0485-3EF0-4997-B411-5B56CF1F0839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5531" y="7224736"/>
                          <a:ext cx="7044591" cy="2120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Прямоугольник: Скругленные углы 3" hidden="1">
                        <a:extLst>
                          <a:ext uri="{FF2B5EF4-FFF2-40B4-BE49-F238E27FC236}">
                            <a16:creationId xmlns:a16="http://schemas.microsoft.com/office/drawing/2014/main" id="{7984FB19-63B9-4E5E-A0EE-A9CD320975CB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5531" y="46493"/>
                          <a:ext cx="7044591" cy="2120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Графический элемент 239">
                        <a:extLst>
                          <a:ext uri="{FF2B5EF4-FFF2-40B4-BE49-F238E27FC236}">
                            <a16:creationId xmlns:a16="http://schemas.microsoft.com/office/drawing/2014/main" id="{06A8CA88-5B77-4033-9909-38B35356FA73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15652" cy="9391508"/>
                        </a:xfrm>
                        <a:custGeom>
                          <a:avLst/>
                          <a:gdLst>
                            <a:gd name="connsiteX0" fmla="*/ 2275046 w 2352675"/>
                            <a:gd name="connsiteY0" fmla="*/ 2986564 h 3105150"/>
                            <a:gd name="connsiteX1" fmla="*/ 2215991 w 2352675"/>
                            <a:gd name="connsiteY1" fmla="*/ 3068479 h 3105150"/>
                            <a:gd name="connsiteX2" fmla="*/ 2167414 w 2352675"/>
                            <a:gd name="connsiteY2" fmla="*/ 3106579 h 3105150"/>
                            <a:gd name="connsiteX3" fmla="*/ 194786 w 2352675"/>
                            <a:gd name="connsiteY3" fmla="*/ 3106579 h 3105150"/>
                            <a:gd name="connsiteX4" fmla="*/ 146209 w 2352675"/>
                            <a:gd name="connsiteY4" fmla="*/ 3068479 h 3105150"/>
                            <a:gd name="connsiteX5" fmla="*/ 87154 w 2352675"/>
                            <a:gd name="connsiteY5" fmla="*/ 2986564 h 3105150"/>
                            <a:gd name="connsiteX6" fmla="*/ 62389 w 2352675"/>
                            <a:gd name="connsiteY6" fmla="*/ 2942749 h 3105150"/>
                            <a:gd name="connsiteX7" fmla="*/ 61436 w 2352675"/>
                            <a:gd name="connsiteY7" fmla="*/ 2677954 h 3105150"/>
                            <a:gd name="connsiteX8" fmla="*/ 27146 w 2352675"/>
                            <a:gd name="connsiteY8" fmla="*/ 2608421 h 3105150"/>
                            <a:gd name="connsiteX9" fmla="*/ 8096 w 2352675"/>
                            <a:gd name="connsiteY9" fmla="*/ 2568416 h 3105150"/>
                            <a:gd name="connsiteX10" fmla="*/ 7144 w 2352675"/>
                            <a:gd name="connsiteY10" fmla="*/ 546259 h 3105150"/>
                            <a:gd name="connsiteX11" fmla="*/ 26194 w 2352675"/>
                            <a:gd name="connsiteY11" fmla="*/ 506254 h 3105150"/>
                            <a:gd name="connsiteX12" fmla="*/ 61436 w 2352675"/>
                            <a:gd name="connsiteY12" fmla="*/ 435769 h 3105150"/>
                            <a:gd name="connsiteX13" fmla="*/ 62389 w 2352675"/>
                            <a:gd name="connsiteY13" fmla="*/ 170974 h 3105150"/>
                            <a:gd name="connsiteX14" fmla="*/ 87154 w 2352675"/>
                            <a:gd name="connsiteY14" fmla="*/ 127159 h 3105150"/>
                            <a:gd name="connsiteX15" fmla="*/ 146209 w 2352675"/>
                            <a:gd name="connsiteY15" fmla="*/ 45244 h 3105150"/>
                            <a:gd name="connsiteX16" fmla="*/ 194786 w 2352675"/>
                            <a:gd name="connsiteY16" fmla="*/ 7144 h 3105150"/>
                            <a:gd name="connsiteX17" fmla="*/ 2167414 w 2352675"/>
                            <a:gd name="connsiteY17" fmla="*/ 7144 h 3105150"/>
                            <a:gd name="connsiteX18" fmla="*/ 2215991 w 2352675"/>
                            <a:gd name="connsiteY18" fmla="*/ 45244 h 3105150"/>
                            <a:gd name="connsiteX19" fmla="*/ 2275046 w 2352675"/>
                            <a:gd name="connsiteY19" fmla="*/ 127159 h 3105150"/>
                            <a:gd name="connsiteX20" fmla="*/ 2299811 w 2352675"/>
                            <a:gd name="connsiteY20" fmla="*/ 170974 h 3105150"/>
                            <a:gd name="connsiteX21" fmla="*/ 2300764 w 2352675"/>
                            <a:gd name="connsiteY21" fmla="*/ 435769 h 3105150"/>
                            <a:gd name="connsiteX22" fmla="*/ 2335054 w 2352675"/>
                            <a:gd name="connsiteY22" fmla="*/ 505301 h 3105150"/>
                            <a:gd name="connsiteX23" fmla="*/ 2354104 w 2352675"/>
                            <a:gd name="connsiteY23" fmla="*/ 545306 h 3105150"/>
                            <a:gd name="connsiteX24" fmla="*/ 2354104 w 2352675"/>
                            <a:gd name="connsiteY24" fmla="*/ 2566511 h 3105150"/>
                            <a:gd name="connsiteX25" fmla="*/ 2335054 w 2352675"/>
                            <a:gd name="connsiteY25" fmla="*/ 2606516 h 3105150"/>
                            <a:gd name="connsiteX26" fmla="*/ 2300764 w 2352675"/>
                            <a:gd name="connsiteY26" fmla="*/ 2676049 h 3105150"/>
                            <a:gd name="connsiteX27" fmla="*/ 2299811 w 2352675"/>
                            <a:gd name="connsiteY27" fmla="*/ 2940844 h 3105150"/>
                            <a:gd name="connsiteX28" fmla="*/ 2275046 w 2352675"/>
                            <a:gd name="connsiteY28" fmla="*/ 2986564 h 310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352675" h="3105150">
                              <a:moveTo>
                                <a:pt x="2275046" y="2986564"/>
                              </a:moveTo>
                              <a:cubicBezTo>
                                <a:pt x="2246471" y="3005614"/>
                                <a:pt x="2225516" y="3034189"/>
                                <a:pt x="2215991" y="3068479"/>
                              </a:cubicBezTo>
                              <a:cubicBezTo>
                                <a:pt x="2210276" y="3090386"/>
                                <a:pt x="2190274" y="3106579"/>
                                <a:pt x="2167414" y="3106579"/>
                              </a:cubicBezTo>
                              <a:lnTo>
                                <a:pt x="194786" y="3106579"/>
                              </a:lnTo>
                              <a:cubicBezTo>
                                <a:pt x="171926" y="3106579"/>
                                <a:pt x="151924" y="3090386"/>
                                <a:pt x="146209" y="3068479"/>
                              </a:cubicBezTo>
                              <a:cubicBezTo>
                                <a:pt x="136684" y="3035141"/>
                                <a:pt x="115729" y="3005614"/>
                                <a:pt x="87154" y="2986564"/>
                              </a:cubicBezTo>
                              <a:cubicBezTo>
                                <a:pt x="71914" y="2977039"/>
                                <a:pt x="62389" y="2960846"/>
                                <a:pt x="62389" y="2942749"/>
                              </a:cubicBezTo>
                              <a:lnTo>
                                <a:pt x="61436" y="2677954"/>
                              </a:lnTo>
                              <a:cubicBezTo>
                                <a:pt x="61436" y="2649379"/>
                                <a:pt x="48101" y="2623661"/>
                                <a:pt x="27146" y="2608421"/>
                              </a:cubicBezTo>
                              <a:cubicBezTo>
                                <a:pt x="14764" y="2598896"/>
                                <a:pt x="8096" y="2583656"/>
                                <a:pt x="8096" y="2568416"/>
                              </a:cubicBezTo>
                              <a:lnTo>
                                <a:pt x="7144" y="546259"/>
                              </a:lnTo>
                              <a:cubicBezTo>
                                <a:pt x="7144" y="531019"/>
                                <a:pt x="13811" y="515779"/>
                                <a:pt x="26194" y="506254"/>
                              </a:cubicBezTo>
                              <a:cubicBezTo>
                                <a:pt x="47149" y="490061"/>
                                <a:pt x="61436" y="464344"/>
                                <a:pt x="61436" y="435769"/>
                              </a:cubicBezTo>
                              <a:lnTo>
                                <a:pt x="62389" y="170974"/>
                              </a:lnTo>
                              <a:cubicBezTo>
                                <a:pt x="62389" y="152876"/>
                                <a:pt x="71914" y="136684"/>
                                <a:pt x="87154" y="127159"/>
                              </a:cubicBezTo>
                              <a:cubicBezTo>
                                <a:pt x="115729" y="108109"/>
                                <a:pt x="136684" y="79534"/>
                                <a:pt x="146209" y="45244"/>
                              </a:cubicBezTo>
                              <a:cubicBezTo>
                                <a:pt x="151924" y="23336"/>
                                <a:pt x="171926" y="7144"/>
                                <a:pt x="194786" y="7144"/>
                              </a:cubicBezTo>
                              <a:lnTo>
                                <a:pt x="2167414" y="7144"/>
                              </a:lnTo>
                              <a:cubicBezTo>
                                <a:pt x="2190274" y="7144"/>
                                <a:pt x="2210276" y="23336"/>
                                <a:pt x="2215991" y="45244"/>
                              </a:cubicBezTo>
                              <a:cubicBezTo>
                                <a:pt x="2225516" y="78581"/>
                                <a:pt x="2246471" y="108109"/>
                                <a:pt x="2275046" y="127159"/>
                              </a:cubicBezTo>
                              <a:cubicBezTo>
                                <a:pt x="2290286" y="136684"/>
                                <a:pt x="2299811" y="152876"/>
                                <a:pt x="2299811" y="170974"/>
                              </a:cubicBezTo>
                              <a:lnTo>
                                <a:pt x="2300764" y="435769"/>
                              </a:lnTo>
                              <a:cubicBezTo>
                                <a:pt x="2300764" y="464344"/>
                                <a:pt x="2314099" y="490061"/>
                                <a:pt x="2335054" y="505301"/>
                              </a:cubicBezTo>
                              <a:cubicBezTo>
                                <a:pt x="2347436" y="514826"/>
                                <a:pt x="2354104" y="530066"/>
                                <a:pt x="2354104" y="545306"/>
                              </a:cubicBezTo>
                              <a:lnTo>
                                <a:pt x="2354104" y="2566511"/>
                              </a:lnTo>
                              <a:cubicBezTo>
                                <a:pt x="2354104" y="2581751"/>
                                <a:pt x="2347436" y="2596991"/>
                                <a:pt x="2335054" y="2606516"/>
                              </a:cubicBezTo>
                              <a:cubicBezTo>
                                <a:pt x="2314099" y="2622709"/>
                                <a:pt x="2300764" y="2647474"/>
                                <a:pt x="2300764" y="2676049"/>
                              </a:cubicBezTo>
                              <a:lnTo>
                                <a:pt x="2299811" y="2940844"/>
                              </a:lnTo>
                              <a:cubicBezTo>
                                <a:pt x="2298859" y="2959894"/>
                                <a:pt x="2289334" y="2976086"/>
                                <a:pt x="2275046" y="29865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0" name="Восьмиугольник 6">
                        <a:extLst>
                          <a:ext uri="{FF2B5EF4-FFF2-40B4-BE49-F238E27FC236}">
                            <a16:creationId xmlns:a16="http://schemas.microsoft.com/office/drawing/2014/main" id="{567EF534-A8DA-403B-BA21-E8027571A85F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49053" y="450565"/>
                          <a:ext cx="6417547" cy="8490381"/>
                        </a:xfrm>
                        <a:prstGeom prst="octagon">
                          <a:avLst>
                            <a:gd name="adj" fmla="val 11057"/>
                          </a:avLst>
                        </a:prstGeom>
                        <a:noFill/>
                        <a:ln w="85725">
                          <a:solidFill>
                            <a:schemeClr val="bg1">
                              <a:lumMod val="65000"/>
                              <a:alpha val="1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" name="Прямоугольник: Скругленные углы 7">
                        <a:extLst>
                          <a:ext uri="{FF2B5EF4-FFF2-40B4-BE49-F238E27FC236}">
                            <a16:creationId xmlns:a16="http://schemas.microsoft.com/office/drawing/2014/main" id="{92C5922B-9186-4ECC-ACF0-03F5300467FA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443422" y="365236"/>
                          <a:ext cx="6228809" cy="8661037"/>
                        </a:xfrm>
                        <a:prstGeom prst="roundRect">
                          <a:avLst>
                            <a:gd name="adj" fmla="val 2858"/>
                          </a:avLst>
                        </a:prstGeom>
                        <a:noFill/>
                        <a:ln w="3175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6" name="Табличка 8">
                        <a:extLst>
                          <a:ext uri="{FF2B5EF4-FFF2-40B4-BE49-F238E27FC236}">
                            <a16:creationId xmlns:a16="http://schemas.microsoft.com/office/drawing/2014/main" id="{D76F9C68-8A73-4BED-AD87-FA59B1B1256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65657" y="296677"/>
                          <a:ext cx="6584339" cy="8798156"/>
                        </a:xfrm>
                        <a:prstGeom prst="plaque">
                          <a:avLst>
                            <a:gd name="adj" fmla="val 6233"/>
                          </a:avLst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93000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group w14:anchorId="502E1D9D" id="Группа 3" o:spid="_x0000_s1026" style="position:absolute;margin-left:0;margin-top:0;width:560.3pt;height:739.5pt;z-index:251659264;mso-width-percent:930;mso-height-percent:940;mso-position-horizontal:center;mso-position-horizontal-relative:page;mso-position-vertical:center;mso-position-vertical-relative:page;mso-width-percent:930;mso-height-percent:940" coordsize="71156,9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">
              <v:roundrect id="Прямоугольник: Скругленные углы 2" o:spid="_x0000_s1027" style="position:absolute;left:355;top:72247;width:70446;height:212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SN8EA&#10;AADaAAAADwAAAGRycy9kb3ducmV2LnhtbESP3YrCMBSE7wXfIRzBO01VEOk2igjiIiz4s+DtoTlt&#10;s9uclCZbu29vBMHLYWa+YbJNb2vRUeuNYwWzaQKCOHfacKng+7qfrED4gKyxdkwK/snDZj0cZJhq&#10;d+czdZdQighhn6KCKoQmldLnFVn0U9cQR69wrcUQZVtK3eI9wm0t50mylBYNx4UKG9pVlP9e/myk&#10;HE+mXnUH+mmK29fpts/NbuGVGo/67QeIQH14h1/tT61gAc8r8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PEjfBAAAA2gAAAA8AAAAAAAAAAAAAAAAAmAIAAGRycy9kb3du&#10;cmV2LnhtbFBLBQYAAAAABAAEAPUAAACGAwAAAAA=&#10;" fillcolor="#d8d8d8 [2732]" stroked="f" strokeweight="1pt">
                <v:stroke joinstyle="miter"/>
              </v:roundrect>
              <v:roundrect id="Прямоугольник: Скругленные углы 3" o:spid="_x0000_s1028" style="position:absolute;left:355;top:464;width:70446;height:21203;visibility:hidden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LicMA&#10;AADaAAAADwAAAGRycy9kb3ducmV2LnhtbESPQWvCQBSE7wX/w/IEb/XFolJSV5FGxdKTtvT8mn0m&#10;abNvQ3bV6K/vFgSPw8x8w8wWna3ViVtfOdEwGiagWHJnKik0fH6sH59B+UBiqHbCGi7sYTHvPcwo&#10;Ne4sOz7tQ6EiRHxKGsoQmhTR5yVb8kPXsETv4FpLIcq2QNPSOcJtjU9JMkVLlcSFkhp+LTn/3R+t&#10;hvcxjqsVXg/bH8xc9uWzzfdbpvWg3y1fQAXuwj18a2+Nhgn8X4k3A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LicMAAADaAAAADwAAAAAAAAAAAAAAAACYAgAAZHJzL2Rv&#10;d25yZXYueG1sUEsFBgAAAAAEAAQA9QAAAIgDAAAAAA==&#10;" fillcolor="#d8d8d8 [2732]" stroked="f" strokeweight="1pt">
                <v:stroke joinstyle="miter"/>
              </v:roundrect>
              <v:shape id="Графический элемент 239" o:spid="_x0000_s1029" style="position:absolute;width:71156;height:93915;visibility:visible;mso-wrap-style:square;v-text-anchor:middle" coordsize="2352675,310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Im8MA&#10;AADaAAAADwAAAGRycy9kb3ducmV2LnhtbESPS4vCQBCE7wv+h6GFvelEWXxER/GB7OIlvi7emkyb&#10;RDM9ITOr8d/vCMIei6r6iprOG1OKO9WusKyg141AEKdWF5wpOB03nREI55E1lpZJwZMczGetjynG&#10;2j54T/eDz0SAsItRQe59FUvp0pwMuq6tiIN3sbVBH2SdSV3jI8BNKftRNJAGCw4LOVa0yim9HX6N&#10;gu9rcktk8tS7r/N6M7bcbHvDpVKf7WYxAeGp8f/hd/tHKxjA60q4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mIm8MAAADaAAAADwAAAAAAAAAAAAAAAACYAgAAZHJzL2Rv&#10;d25yZXYueG1sUEsFBgAAAAAEAAQA9QAAAIgDAAAAAA==&#10;" path="m2275046,2986564v-28575,19050,-49530,47625,-59055,81915c2210276,3090386,2190274,3106579,2167414,3106579r-1972628,c171926,3106579,151924,3090386,146209,3068479v-9525,-33338,-30480,-62865,-59055,-81915c71914,2977039,62389,2960846,62389,2942749r-953,-264795c61436,2649379,48101,2623661,27146,2608421,14764,2598896,8096,2583656,8096,2568416l7144,546259v,-15240,6667,-30480,19050,-40005c47149,490061,61436,464344,61436,435769r953,-264795c62389,152876,71914,136684,87154,127159v28575,-19050,49530,-47625,59055,-81915c151924,23336,171926,7144,194786,7144r1972628,c2190274,7144,2210276,23336,2215991,45244v9525,33337,30480,62865,59055,81915c2290286,136684,2299811,152876,2299811,170974r953,264795c2300764,464344,2314099,490061,2335054,505301v12382,9525,19050,24765,19050,40005l2354104,2566511v,15240,-6668,30480,-19050,40005c2314099,2622709,2300764,2647474,2300764,2676049r-953,264795c2298859,2959894,2289334,2976086,2275046,2986564xe" fillcolor="#414141" stroked="f">
                <v:stroke joinstyle="miter"/>
                <v:path arrowok="t" o:connecttype="custom" o:connectlocs="6880864,9032845;6702252,9280597;6555331,9395830;589129,9395830;442208,9280597;263597,9032845;188695,8900327;185813,8099456;82103,7889154;24486,7768159;21607,1652157;79224,1531162;185813,1317981;188695,517110;263597,384592;442208,136840;589129,21607;6555331,21607;6702252,136840;6880864,384592;6955765,517110;6958647,1317981;7062357,1528280;7119974,1649275;7119974,7762397;7062357,7883392;6958647,8093695;6955765,8894565;6880864,9032845" o:connectangles="0,0,0,0,0,0,0,0,0,0,0,0,0,0,0,0,0,0,0,0,0,0,0,0,0,0,0,0,0"/>
                <o:lock v:ext="edit" aspectratio="t"/>
              </v:shape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 6" o:spid="_x0000_s1030" type="#_x0000_t10" style="position:absolute;left:3490;top:4505;width:64176;height:84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XKMMA&#10;AADaAAAADwAAAGRycy9kb3ducmV2LnhtbESPQWvCQBSE74X+h+UVvNVNPaikrlJrC1IoRa2eH9ln&#10;kpp9G3afMf333YLgcZiZb5jZoneN6ijE2rOBp2EGirjwtubSwPfu/XEKKgqyxcYzGfilCIv5/d0M&#10;c+svvKFuK6VKEI45GqhE2lzrWFTkMA59S5y8ow8OJclQahvwkuCu0aMsG2uHNaeFClt6rag4bc/O&#10;wM/nai+Tj+5rddQoh+5tMwrTpTGDh/7lGZRQL7fwtb22BibwfyXd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XKMMAAADaAAAADwAAAAAAAAAAAAAAAACYAgAAZHJzL2Rv&#10;d25yZXYueG1sUEsFBgAAAAAEAAQA9QAAAIgDAAAAAA==&#10;" adj="2388" filled="f" strokecolor="#a5a5a5 [2092]" strokeweight="6.75pt">
                <v:stroke opacity="10537f"/>
              </v:shape>
              <v:roundrect id="Прямоугольник: Скругленные углы 7" o:spid="_x0000_s1031" style="position:absolute;left:4434;top:3652;width:62288;height:86610;visibility:visible;mso-wrap-style:square;v-text-anchor:middle" arcsize="18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9r7sAA&#10;AADaAAAADwAAAGRycy9kb3ducmV2LnhtbERPy2rCQBTdF/yH4QrdlGbSLmyJmYgIFTdSm9r9JXPN&#10;w8ydkJk8/PvOQnB5OO90M5tWjNS72rKCtygGQVxYXXOp4Pz79foJwnlkja1lUnAjB5ts8ZRiou3E&#10;PzTmvhQhhF2CCirvu0RKV1Rk0EW2Iw7cxfYGfYB9KXWPUwg3rXyP45U0WHNoqLCjXUXFNR+MgnG/&#10;G8z1Yz7+vZyb2uTNlt33Sann5bxdg/A0+4f47j5oBWFruBJugM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9r7sAAAADaAAAADwAAAAAAAAAAAAAAAACYAgAAZHJzL2Rvd25y&#10;ZXYueG1sUEsFBgAAAAAEAAQA9QAAAIUDAAAAAA==&#10;" filled="f" strokecolor="#fe0066 [3204]" strokeweight=".25pt">
                <v:stroke joinstyle="miter"/>
              </v:roundre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Табличка 8" o:spid="_x0000_s1032" type="#_x0000_t21" style="position:absolute;left:2656;top:2966;width:65843;height:8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0zcQA&#10;AADbAAAADwAAAGRycy9kb3ducmV2LnhtbESPS4vCQBCE74L/YWhhL6ITH4hERxEXwYPC+kDw1mba&#10;JJjpCZnRZP/9jrDgsaiqr6j5sjGFeFHlcssKBv0IBHFidc6pgvNp05uCcB5ZY2GZFPySg+Wi3Zpj&#10;rG3NB3odfSoChF2MCjLvy1hKl2Rk0PVtSRy8u60M+iCrVOoK6wA3hRxG0UQazDksZFjSOqPkcXwa&#10;Bdd8d/t+bi80LuqRWf1sunYvu0p9dZrVDISnxn/C/+2tVjCcwPt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dM3EAAAA2wAAAA8AAAAAAAAAAAAAAAAAmAIAAGRycy9k&#10;b3ducmV2LnhtbFBLBQYAAAAABAAEAPUAAACJAwAAAAA=&#10;" adj="1346" filled="f" strokecolor="#7bcf9d [2407]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7I0tbC0NDYzNDJS0lEKTi0uzszPAykwrgUAUnif5SwAAAA="/>
  </w:docVars>
  <w:rsids>
    <w:rsidRoot w:val="007634CD"/>
    <w:rsid w:val="000018DE"/>
    <w:rsid w:val="000204E7"/>
    <w:rsid w:val="000A59E3"/>
    <w:rsid w:val="001A6806"/>
    <w:rsid w:val="00210A36"/>
    <w:rsid w:val="0023048E"/>
    <w:rsid w:val="002C2CD8"/>
    <w:rsid w:val="0030022E"/>
    <w:rsid w:val="003749DD"/>
    <w:rsid w:val="00380D10"/>
    <w:rsid w:val="003A6952"/>
    <w:rsid w:val="003E5235"/>
    <w:rsid w:val="003F4A70"/>
    <w:rsid w:val="004164BA"/>
    <w:rsid w:val="00442466"/>
    <w:rsid w:val="004C73B6"/>
    <w:rsid w:val="004D08DF"/>
    <w:rsid w:val="0050610B"/>
    <w:rsid w:val="005360EF"/>
    <w:rsid w:val="00557DBF"/>
    <w:rsid w:val="00567AA2"/>
    <w:rsid w:val="005A20B8"/>
    <w:rsid w:val="005D38F4"/>
    <w:rsid w:val="006465E8"/>
    <w:rsid w:val="00675F53"/>
    <w:rsid w:val="006F48A4"/>
    <w:rsid w:val="007634CD"/>
    <w:rsid w:val="007C153E"/>
    <w:rsid w:val="007D3B36"/>
    <w:rsid w:val="007F3531"/>
    <w:rsid w:val="008E367D"/>
    <w:rsid w:val="00910440"/>
    <w:rsid w:val="00922340"/>
    <w:rsid w:val="00987B62"/>
    <w:rsid w:val="00A94C23"/>
    <w:rsid w:val="00AA052F"/>
    <w:rsid w:val="00AB2FC2"/>
    <w:rsid w:val="00AB52CD"/>
    <w:rsid w:val="00AE6047"/>
    <w:rsid w:val="00B01A57"/>
    <w:rsid w:val="00B640A8"/>
    <w:rsid w:val="00B73753"/>
    <w:rsid w:val="00B900A8"/>
    <w:rsid w:val="00BA207A"/>
    <w:rsid w:val="00C16DC5"/>
    <w:rsid w:val="00C24C49"/>
    <w:rsid w:val="00D10889"/>
    <w:rsid w:val="00D14DCF"/>
    <w:rsid w:val="00DA1030"/>
    <w:rsid w:val="00E1787F"/>
    <w:rsid w:val="00EE6895"/>
    <w:rsid w:val="00F24D30"/>
    <w:rsid w:val="00F5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FFFF" w:themeColor="background1"/>
        <w:sz w:val="32"/>
        <w:szCs w:val="3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8F4"/>
    <w:pPr>
      <w:spacing w:before="240"/>
    </w:pPr>
  </w:style>
  <w:style w:type="paragraph" w:styleId="1">
    <w:name w:val="heading 1"/>
    <w:basedOn w:val="a"/>
    <w:next w:val="a"/>
    <w:link w:val="10"/>
    <w:uiPriority w:val="9"/>
    <w:qFormat/>
    <w:rsid w:val="00AA052F"/>
    <w:pPr>
      <w:keepNext/>
      <w:keepLines/>
      <w:spacing w:before="0"/>
      <w:outlineLvl w:val="0"/>
    </w:pPr>
    <w:rPr>
      <w:rFonts w:ascii="Times New Roman" w:eastAsiaTheme="majorEastAsia" w:hAnsi="Times New Roman" w:cstheme="majorBidi"/>
      <w:b/>
      <w:i/>
      <w:sz w:val="60"/>
      <w14:shadow w14:blurRad="0" w14:dist="38100" w14:dir="2640000" w14:sx="100000" w14:sy="100000" w14:kx="0" w14:ky="0" w14:algn="ctr">
        <w14:schemeClr w14:val="tx1"/>
      </w14:shadow>
    </w:rPr>
  </w:style>
  <w:style w:type="paragraph" w:styleId="2">
    <w:name w:val="heading 2"/>
    <w:basedOn w:val="a"/>
    <w:next w:val="a"/>
    <w:link w:val="20"/>
    <w:uiPriority w:val="9"/>
    <w:unhideWhenUsed/>
    <w:qFormat/>
    <w:rsid w:val="005D38F4"/>
    <w:pPr>
      <w:keepNext/>
      <w:keepLines/>
      <w:spacing w:before="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C153E"/>
  </w:style>
  <w:style w:type="character" w:customStyle="1" w:styleId="a4">
    <w:name w:val="Верхній колонтитул Знак"/>
    <w:basedOn w:val="a0"/>
    <w:link w:val="a3"/>
    <w:uiPriority w:val="99"/>
    <w:semiHidden/>
    <w:rsid w:val="007C153E"/>
  </w:style>
  <w:style w:type="paragraph" w:styleId="a5">
    <w:name w:val="footer"/>
    <w:basedOn w:val="a"/>
    <w:link w:val="a6"/>
    <w:uiPriority w:val="99"/>
    <w:semiHidden/>
    <w:rsid w:val="007C153E"/>
  </w:style>
  <w:style w:type="character" w:customStyle="1" w:styleId="a6">
    <w:name w:val="Нижній колонтитул Знак"/>
    <w:basedOn w:val="a0"/>
    <w:link w:val="a5"/>
    <w:uiPriority w:val="99"/>
    <w:semiHidden/>
    <w:rsid w:val="007C153E"/>
  </w:style>
  <w:style w:type="paragraph" w:styleId="a7">
    <w:name w:val="Normal (Web)"/>
    <w:basedOn w:val="a"/>
    <w:uiPriority w:val="99"/>
    <w:semiHidden/>
    <w:unhideWhenUsed/>
    <w:rsid w:val="003E52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204E7"/>
    <w:pPr>
      <w:spacing w:before="0" w:after="120"/>
      <w:contextualSpacing/>
    </w:pPr>
    <w:rPr>
      <w:rFonts w:ascii="Times New Roman" w:eastAsiaTheme="majorEastAsia" w:hAnsi="Times New Roman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character" w:customStyle="1" w:styleId="a9">
    <w:name w:val="Назва Знак"/>
    <w:basedOn w:val="a0"/>
    <w:link w:val="a8"/>
    <w:uiPriority w:val="10"/>
    <w:rsid w:val="000204E7"/>
    <w:rPr>
      <w:rFonts w:ascii="Times New Roman" w:eastAsiaTheme="majorEastAsia" w:hAnsi="Times New Roman" w:cstheme="majorBidi"/>
      <w:b/>
      <w:spacing w:val="-10"/>
      <w:kern w:val="28"/>
      <w:sz w:val="132"/>
      <w:szCs w:val="56"/>
      <w14:shadow w14:blurRad="0" w14:dist="38100" w14:dir="2640000" w14:sx="100000" w14:sy="100000" w14:kx="0" w14:ky="0" w14:algn="ctr">
        <w14:schemeClr w14:val="accent4">
          <w14:lumMod w14:val="90000"/>
        </w14:schemeClr>
      </w14:shadow>
      <w14:textOutline w14:w="12700" w14:cap="rnd" w14:cmpd="sng" w14:algn="ctr">
        <w14:solidFill>
          <w14:schemeClr w14:val="accent4">
            <w14:lumMod w14:val="25000"/>
          </w14:schemeClr>
        </w14:solidFill>
        <w14:prstDash w14:val="solid"/>
        <w14:bevel/>
      </w14:textOutline>
    </w:rPr>
  </w:style>
  <w:style w:type="table" w:styleId="aa">
    <w:name w:val="Table Grid"/>
    <w:basedOn w:val="a1"/>
    <w:uiPriority w:val="39"/>
    <w:rsid w:val="0021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052F"/>
    <w:rPr>
      <w:rFonts w:ascii="Times New Roman" w:eastAsiaTheme="majorEastAsia" w:hAnsi="Times New Roman" w:cstheme="majorBidi"/>
      <w:b/>
      <w:i/>
      <w:sz w:val="60"/>
      <w14:shadow w14:blurRad="0" w14:dist="38100" w14:dir="2640000" w14:sx="100000" w14:sy="100000" w14:kx="0" w14:ky="0" w14:algn="ctr">
        <w14:schemeClr w14:val="tx1"/>
      </w14:shadow>
    </w:rPr>
  </w:style>
  <w:style w:type="character" w:customStyle="1" w:styleId="20">
    <w:name w:val="Заголовок 2 Знак"/>
    <w:basedOn w:val="a0"/>
    <w:link w:val="2"/>
    <w:uiPriority w:val="9"/>
    <w:rsid w:val="005D38F4"/>
    <w:rPr>
      <w:rFonts w:eastAsiaTheme="majorEastAsia" w:cstheme="majorBidi"/>
      <w:i/>
      <w:szCs w:val="26"/>
    </w:rPr>
  </w:style>
  <w:style w:type="character" w:styleId="ab">
    <w:name w:val="Placeholder Text"/>
    <w:basedOn w:val="a0"/>
    <w:uiPriority w:val="99"/>
    <w:semiHidden/>
    <w:rsid w:val="003F4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55;&#1088;&#1086;&#1089;&#1090;&#1086;&#1077;%20&#1084;&#1077;&#1085;&#1102;.dotx" TargetMode="External"/></Relationships>
</file>

<file path=word/theme/theme1.xml><?xml version="1.0" encoding="utf-8"?>
<a:theme xmlns:a="http://schemas.openxmlformats.org/drawingml/2006/main" name="Office Theme">
  <a:themeElements>
    <a:clrScheme name="MS Val Colors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0066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Menu - SB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6254-D2AB-4224-A324-F33070B064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AE6AE-7D5D-4F1A-9026-B9C70A1DD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99F3F09-096E-468E-9585-5510B6DA1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712BAF-BDE7-4987-BFD0-D4996C46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меню</Template>
  <TotalTime>0</TotalTime>
  <Pages>2</Pages>
  <Words>70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2021-03-17T15:30:00Z</dcterms:created>
  <dcterms:modified xsi:type="dcterms:W3CDTF">2021-03-17T21:14:00Z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